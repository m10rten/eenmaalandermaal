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Y="1216"/>
        <w:tblW w:w="4949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295"/>
      </w:tblGrid>
      <w:tr w:rsidR="009C4E93" w:rsidRPr="00F33093" w14:paraId="7609DD77" w14:textId="77777777" w:rsidTr="006E6FA3">
        <w:trPr>
          <w:trHeight w:val="245"/>
        </w:trPr>
        <w:sdt>
          <w:sdtPr>
            <w:rPr>
              <w:color w:val="000000" w:themeColor="text1"/>
              <w:lang w:val="nl-NL"/>
            </w:rPr>
            <w:alias w:val="Bedrijf"/>
            <w:id w:val="1703206251"/>
            <w:placeholder>
              <w:docPart w:val="319B10FA861D44B8ABE4B6B7868A9A4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929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E43B1D4" w14:textId="77777777" w:rsidR="009C4E93" w:rsidRPr="00AA1FD4" w:rsidRDefault="009C4E93" w:rsidP="00A91DA8">
                <w:pPr>
                  <w:pStyle w:val="Geenafstand"/>
                  <w:rPr>
                    <w:color w:val="000000" w:themeColor="text1"/>
                    <w:lang w:val="nl-NL"/>
                  </w:rPr>
                </w:pPr>
                <w:proofErr w:type="spellStart"/>
                <w:r>
                  <w:rPr>
                    <w:color w:val="000000" w:themeColor="text1"/>
                    <w:lang w:val="nl-NL"/>
                  </w:rPr>
                  <w:t>iConcepts</w:t>
                </w:r>
                <w:proofErr w:type="spellEnd"/>
              </w:p>
            </w:tc>
          </w:sdtContent>
        </w:sdt>
      </w:tr>
      <w:tr w:rsidR="009C4E93" w:rsidRPr="00F33093" w14:paraId="6154FFF7" w14:textId="77777777" w:rsidTr="006E6FA3">
        <w:trPr>
          <w:trHeight w:val="1622"/>
        </w:trPr>
        <w:tc>
          <w:tcPr>
            <w:tcW w:w="9295" w:type="dxa"/>
          </w:tcPr>
          <w:sdt>
            <w:sdtPr>
              <w:rPr>
                <w:rFonts w:asciiTheme="majorHAnsi" w:eastAsiaTheme="majorEastAsia" w:hAnsiTheme="majorHAnsi" w:cstheme="majorBidi"/>
                <w:color w:val="000000" w:themeColor="text1"/>
                <w:sz w:val="88"/>
                <w:szCs w:val="88"/>
                <w:lang w:val="nl-NL"/>
              </w:rPr>
              <w:alias w:val="Titel"/>
              <w:id w:val="-1455086397"/>
              <w:placeholder>
                <w:docPart w:val="3F691C06E7E34AF6B9BC379E96065A6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73821B0F" w14:textId="6AB3A839" w:rsidR="009C4E93" w:rsidRPr="00AA1FD4" w:rsidRDefault="009E60F1" w:rsidP="00A91DA8">
                <w:pPr>
                  <w:pStyle w:val="Geenafstand"/>
                  <w:spacing w:line="216" w:lineRule="auto"/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nl-NL"/>
                  </w:rPr>
                </w:pPr>
                <w: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nl-NL"/>
                  </w:rPr>
                  <w:t>Functioneel ontwerp</w:t>
                </w:r>
              </w:p>
            </w:sdtContent>
          </w:sdt>
        </w:tc>
      </w:tr>
      <w:tr w:rsidR="009C4E93" w:rsidRPr="00F33093" w14:paraId="5121264B" w14:textId="77777777" w:rsidTr="006E6FA3">
        <w:trPr>
          <w:trHeight w:val="245"/>
        </w:trPr>
        <w:sdt>
          <w:sdtPr>
            <w:rPr>
              <w:color w:val="000000" w:themeColor="text1"/>
              <w:lang w:val="nl-NL"/>
            </w:rPr>
            <w:alias w:val="Ondertitel"/>
            <w:id w:val="-1895121058"/>
            <w:placeholder>
              <w:docPart w:val="1F1390CC3E03449C82DD267E287771F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929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EC87C4" w14:textId="77777777" w:rsidR="009C4E93" w:rsidRPr="00AA1FD4" w:rsidRDefault="009C4E93" w:rsidP="00A91DA8">
                <w:pPr>
                  <w:pStyle w:val="Geenafstand"/>
                  <w:rPr>
                    <w:color w:val="000000" w:themeColor="text1"/>
                    <w:lang w:val="nl-NL"/>
                  </w:rPr>
                </w:pPr>
                <w:r>
                  <w:rPr>
                    <w:color w:val="000000" w:themeColor="text1"/>
                    <w:lang w:val="nl-NL"/>
                  </w:rPr>
                  <w:t>Groep 12</w:t>
                </w:r>
              </w:p>
            </w:tc>
          </w:sdtContent>
        </w:sdt>
      </w:tr>
    </w:tbl>
    <w:p w14:paraId="7FC6FF02" w14:textId="77777777" w:rsidR="009C4E93" w:rsidRDefault="009C4E93" w:rsidP="009C4E93"/>
    <w:p w14:paraId="1031E1EC" w14:textId="0F36FEF2" w:rsidR="009C4E93" w:rsidRDefault="009C4E93" w:rsidP="009C4E93"/>
    <w:p w14:paraId="64B4C751" w14:textId="236FBE13" w:rsidR="009C4E93" w:rsidRDefault="006E6FA3" w:rsidP="009C4E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442FA2" wp14:editId="10DBA3EA">
                <wp:simplePos x="0" y="0"/>
                <wp:positionH relativeFrom="margin">
                  <wp:align>right</wp:align>
                </wp:positionH>
                <wp:positionV relativeFrom="paragraph">
                  <wp:posOffset>2497138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31" y="20057"/>
                    <wp:lineTo x="21531" y="0"/>
                    <wp:lineTo x="0" y="0"/>
                  </wp:wrapPolygon>
                </wp:wrapTight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3199A" w14:textId="3C760977" w:rsidR="00D945A1" w:rsidRPr="002257EE" w:rsidRDefault="00D945A1" w:rsidP="00D945A1">
                            <w:pPr>
                              <w:pStyle w:val="Bijschrift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Ontwerpen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442FA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16.8pt;margin-top:196.65pt;width:468pt;height:.0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" stroked="f">
                <v:textbox style="mso-fit-shape-to-text:t" inset="0,0,0,0">
                  <w:txbxContent>
                    <w:p w14:paraId="3693199A" w14:textId="3C760977" w:rsidR="00D945A1" w:rsidRPr="002257EE" w:rsidRDefault="00D945A1" w:rsidP="00D945A1">
                      <w:pPr>
                        <w:pStyle w:val="Bijschrift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Ontwerpen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5D8A06" wp14:editId="14B40068">
            <wp:extent cx="5944235" cy="245110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45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4F4B31" w14:textId="18C13C06" w:rsidR="009C4E93" w:rsidRDefault="009C4E93" w:rsidP="009C4E93"/>
    <w:tbl>
      <w:tblPr>
        <w:tblpPr w:leftFromText="187" w:rightFromText="187" w:vertAnchor="page" w:horzAnchor="margin" w:tblpY="9819"/>
        <w:tblW w:w="4319" w:type="pct"/>
        <w:tblLook w:val="04A0" w:firstRow="1" w:lastRow="0" w:firstColumn="1" w:lastColumn="0" w:noHBand="0" w:noVBand="1"/>
      </w:tblPr>
      <w:tblGrid>
        <w:gridCol w:w="8125"/>
      </w:tblGrid>
      <w:tr w:rsidR="00815161" w:rsidRPr="00782E40" w14:paraId="43E481D6" w14:textId="77777777" w:rsidTr="00815161">
        <w:trPr>
          <w:trHeight w:val="3703"/>
        </w:trPr>
        <w:tc>
          <w:tcPr>
            <w:tcW w:w="812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9353A62" w14:textId="77777777" w:rsidR="00815161" w:rsidRPr="006848FD" w:rsidRDefault="00815161" w:rsidP="00815161">
            <w:pPr>
              <w:pStyle w:val="Geenafstand"/>
              <w:rPr>
                <w:b/>
                <w:color w:val="000000" w:themeColor="text1"/>
                <w:lang w:val="nl-NL"/>
              </w:rPr>
            </w:pPr>
            <w:r w:rsidRPr="006848FD">
              <w:rPr>
                <w:b/>
                <w:color w:val="000000" w:themeColor="text1"/>
                <w:lang w:val="nl-NL"/>
              </w:rPr>
              <w:t>Auteurs:</w:t>
            </w:r>
          </w:p>
          <w:p w14:paraId="3A0DA615" w14:textId="77777777" w:rsidR="00815161" w:rsidRPr="00F33093" w:rsidRDefault="00815161" w:rsidP="00815161">
            <w:pPr>
              <w:pStyle w:val="Geenafstand"/>
              <w:rPr>
                <w:color w:val="000000" w:themeColor="text1"/>
                <w:lang w:val="nl-NL"/>
              </w:rPr>
            </w:pPr>
            <w:r w:rsidRPr="00F33093">
              <w:rPr>
                <w:color w:val="000000" w:themeColor="text1"/>
                <w:lang w:val="nl-NL"/>
              </w:rPr>
              <w:t>Pieter Bikkel</w:t>
            </w:r>
            <w:r w:rsidRPr="25D393FF">
              <w:rPr>
                <w:color w:val="000000" w:themeColor="text1"/>
                <w:lang w:val="nl-NL"/>
              </w:rPr>
              <w:t xml:space="preserve"> (654003),</w:t>
            </w:r>
            <w:r w:rsidRPr="00F33093">
              <w:rPr>
                <w:color w:val="000000" w:themeColor="text1"/>
                <w:lang w:val="nl-NL"/>
              </w:rPr>
              <w:t xml:space="preserve"> Martijn de Vries</w:t>
            </w:r>
            <w:r>
              <w:rPr>
                <w:color w:val="000000" w:themeColor="text1"/>
                <w:lang w:val="nl-NL"/>
              </w:rPr>
              <w:t xml:space="preserve"> (651376)</w:t>
            </w:r>
            <w:r w:rsidRPr="00F33093">
              <w:rPr>
                <w:color w:val="000000" w:themeColor="text1"/>
                <w:lang w:val="nl-NL"/>
              </w:rPr>
              <w:t>, Ties Peters</w:t>
            </w:r>
            <w:r>
              <w:rPr>
                <w:color w:val="000000" w:themeColor="text1"/>
                <w:lang w:val="nl-NL"/>
              </w:rPr>
              <w:t>(654015)</w:t>
            </w:r>
            <w:r w:rsidRPr="00F33093">
              <w:rPr>
                <w:color w:val="000000" w:themeColor="text1"/>
                <w:lang w:val="nl-NL"/>
              </w:rPr>
              <w:t>, Martijn Staal</w:t>
            </w:r>
            <w:r>
              <w:rPr>
                <w:color w:val="000000" w:themeColor="text1"/>
                <w:lang w:val="nl-NL"/>
              </w:rPr>
              <w:t>(639157)</w:t>
            </w:r>
            <w:r w:rsidRPr="00F33093">
              <w:rPr>
                <w:color w:val="000000" w:themeColor="text1"/>
                <w:lang w:val="nl-NL"/>
              </w:rPr>
              <w:t xml:space="preserve"> en Maarten van der Lei</w:t>
            </w:r>
            <w:r>
              <w:rPr>
                <w:color w:val="000000" w:themeColor="text1"/>
                <w:lang w:val="nl-NL"/>
              </w:rPr>
              <w:t>(658215)</w:t>
            </w:r>
          </w:p>
          <w:p w14:paraId="38A93D5C" w14:textId="77777777" w:rsidR="00815161" w:rsidRPr="00F33093" w:rsidRDefault="00815161" w:rsidP="00815161">
            <w:pPr>
              <w:pStyle w:val="Geenafstand"/>
              <w:rPr>
                <w:color w:val="000000" w:themeColor="text1"/>
                <w:lang w:val="nl-NL"/>
              </w:rPr>
            </w:pPr>
          </w:p>
          <w:p w14:paraId="4FA3C212" w14:textId="77777777" w:rsidR="00815161" w:rsidRPr="00F33093" w:rsidRDefault="00815161" w:rsidP="00815161">
            <w:pPr>
              <w:pStyle w:val="Geenafstand"/>
              <w:rPr>
                <w:color w:val="000000" w:themeColor="text1"/>
                <w:lang w:val="nl-NL"/>
              </w:rPr>
            </w:pPr>
            <w:r w:rsidRPr="00F33093">
              <w:rPr>
                <w:color w:val="000000" w:themeColor="text1"/>
                <w:lang w:val="nl-NL"/>
              </w:rPr>
              <w:t>Inleverdatum:1</w:t>
            </w:r>
            <w:r>
              <w:rPr>
                <w:color w:val="000000" w:themeColor="text1"/>
                <w:lang w:val="nl-NL"/>
              </w:rPr>
              <w:t>6</w:t>
            </w:r>
            <w:r w:rsidRPr="00F33093">
              <w:rPr>
                <w:color w:val="000000" w:themeColor="text1"/>
                <w:lang w:val="nl-NL"/>
              </w:rPr>
              <w:t>-4-21</w:t>
            </w:r>
          </w:p>
          <w:p w14:paraId="58590999" w14:textId="77777777" w:rsidR="00815161" w:rsidRPr="00F33093" w:rsidRDefault="00815161" w:rsidP="00815161">
            <w:pPr>
              <w:pStyle w:val="Geenafstand"/>
              <w:rPr>
                <w:color w:val="000000" w:themeColor="text1"/>
                <w:lang w:val="nl-NL"/>
              </w:rPr>
            </w:pPr>
            <w:r w:rsidRPr="00F33093">
              <w:rPr>
                <w:color w:val="000000" w:themeColor="text1"/>
                <w:lang w:val="nl-NL"/>
              </w:rPr>
              <w:t>Course: Pr-</w:t>
            </w:r>
            <w:proofErr w:type="spellStart"/>
            <w:r w:rsidRPr="00F33093">
              <w:rPr>
                <w:color w:val="000000" w:themeColor="text1"/>
                <w:lang w:val="nl-NL"/>
              </w:rPr>
              <w:t>Ip</w:t>
            </w:r>
            <w:proofErr w:type="spellEnd"/>
          </w:p>
          <w:p w14:paraId="6AD22359" w14:textId="77777777" w:rsidR="00815161" w:rsidRPr="00F33093" w:rsidRDefault="00815161" w:rsidP="00815161">
            <w:pPr>
              <w:pStyle w:val="Geenafstand"/>
              <w:rPr>
                <w:color w:val="000000" w:themeColor="text1"/>
                <w:lang w:val="nl-NL"/>
              </w:rPr>
            </w:pPr>
            <w:r w:rsidRPr="00F33093">
              <w:rPr>
                <w:color w:val="000000" w:themeColor="text1"/>
                <w:lang w:val="nl-NL"/>
              </w:rPr>
              <w:t>Versie: 1.1</w:t>
            </w:r>
          </w:p>
          <w:p w14:paraId="1AA2F556" w14:textId="77777777" w:rsidR="00815161" w:rsidRPr="00F33093" w:rsidRDefault="00815161" w:rsidP="00815161">
            <w:pPr>
              <w:pStyle w:val="Geenafstand"/>
              <w:rPr>
                <w:color w:val="000000" w:themeColor="text1"/>
                <w:lang w:val="nl-NL"/>
              </w:rPr>
            </w:pPr>
            <w:r w:rsidRPr="00F33093">
              <w:rPr>
                <w:color w:val="000000" w:themeColor="text1"/>
                <w:lang w:val="nl-NL"/>
              </w:rPr>
              <w:t>Klas: ITA-1DC</w:t>
            </w:r>
          </w:p>
          <w:p w14:paraId="78AA9C36" w14:textId="77777777" w:rsidR="00815161" w:rsidRPr="00F33093" w:rsidRDefault="00815161" w:rsidP="00815161">
            <w:pPr>
              <w:pStyle w:val="Geenafstand"/>
              <w:rPr>
                <w:color w:val="000000" w:themeColor="text1"/>
                <w:lang w:val="nl-NL"/>
              </w:rPr>
            </w:pPr>
          </w:p>
          <w:p w14:paraId="4437B7C2" w14:textId="77777777" w:rsidR="00815161" w:rsidRPr="00F33093" w:rsidRDefault="00815161" w:rsidP="00815161">
            <w:pPr>
              <w:pStyle w:val="Geenafstand"/>
              <w:rPr>
                <w:color w:val="000000" w:themeColor="text1"/>
                <w:lang w:val="nl-NL"/>
              </w:rPr>
            </w:pPr>
            <w:r w:rsidRPr="006848FD">
              <w:rPr>
                <w:b/>
                <w:color w:val="000000" w:themeColor="text1"/>
                <w:lang w:val="nl-NL"/>
              </w:rPr>
              <w:t>Opdrachtgevers:</w:t>
            </w:r>
            <w:r w:rsidRPr="00F33093">
              <w:rPr>
                <w:color w:val="000000" w:themeColor="text1"/>
                <w:lang w:val="nl-NL"/>
              </w:rPr>
              <w:t xml:space="preserve"> </w:t>
            </w:r>
            <w:r w:rsidRPr="00F33093">
              <w:rPr>
                <w:color w:val="000000" w:themeColor="text1"/>
                <w:lang w:val="nl-NL"/>
              </w:rPr>
              <w:br/>
              <w:t>Eddie Vagevuur(coach)</w:t>
            </w:r>
          </w:p>
          <w:p w14:paraId="289155EF" w14:textId="77777777" w:rsidR="00815161" w:rsidRPr="002D6024" w:rsidRDefault="00815161" w:rsidP="00815161">
            <w:pPr>
              <w:pStyle w:val="Geenafstand"/>
              <w:rPr>
                <w:color w:val="000000" w:themeColor="text1"/>
              </w:rPr>
            </w:pPr>
            <w:r w:rsidRPr="002D6024">
              <w:rPr>
                <w:color w:val="000000" w:themeColor="text1"/>
              </w:rPr>
              <w:t xml:space="preserve">David </w:t>
            </w:r>
            <w:proofErr w:type="spellStart"/>
            <w:r w:rsidRPr="002D6024">
              <w:rPr>
                <w:color w:val="000000" w:themeColor="text1"/>
              </w:rPr>
              <w:t>Dankers</w:t>
            </w:r>
            <w:proofErr w:type="spellEnd"/>
            <w:r w:rsidRPr="002D6024">
              <w:rPr>
                <w:color w:val="000000" w:themeColor="text1"/>
              </w:rPr>
              <w:t>(Prof. Skills)</w:t>
            </w:r>
          </w:p>
          <w:p w14:paraId="6A9A7E19" w14:textId="77777777" w:rsidR="00815161" w:rsidRPr="002D6024" w:rsidRDefault="00815161" w:rsidP="00815161">
            <w:pPr>
              <w:pStyle w:val="Geenafstand"/>
              <w:rPr>
                <w:color w:val="4472C4" w:themeColor="accent1"/>
              </w:rPr>
            </w:pPr>
            <w:r w:rsidRPr="002D6024">
              <w:rPr>
                <w:color w:val="000000" w:themeColor="text1"/>
              </w:rPr>
              <w:t>Sander Leer(product owner)</w:t>
            </w:r>
          </w:p>
        </w:tc>
      </w:tr>
    </w:tbl>
    <w:p w14:paraId="48287158" w14:textId="52911B87" w:rsidR="00815161" w:rsidRDefault="00815161" w:rsidP="009C4E93"/>
    <w:p w14:paraId="23D9ECBA" w14:textId="7A5B5782" w:rsidR="00815161" w:rsidRDefault="00815161" w:rsidP="009C4E93"/>
    <w:p w14:paraId="1D39226B" w14:textId="33EA3704" w:rsidR="00815161" w:rsidRDefault="00815161" w:rsidP="009C4E93"/>
    <w:p w14:paraId="3B4D6D9E" w14:textId="24732615" w:rsidR="00815161" w:rsidRDefault="00815161" w:rsidP="009C4E93"/>
    <w:p w14:paraId="7088CBBE" w14:textId="4AFD293D" w:rsidR="00815161" w:rsidRDefault="00815161" w:rsidP="009C4E93"/>
    <w:p w14:paraId="6D23F4AE" w14:textId="176EAA27" w:rsidR="00815161" w:rsidRDefault="00815161" w:rsidP="009C4E93"/>
    <w:p w14:paraId="0B826639" w14:textId="24985A32" w:rsidR="00815161" w:rsidRDefault="00815161" w:rsidP="009C4E93"/>
    <w:p w14:paraId="03C90091" w14:textId="51276A54" w:rsidR="00815161" w:rsidRDefault="00815161" w:rsidP="009C4E93"/>
    <w:p w14:paraId="7027066F" w14:textId="242EBC13" w:rsidR="00815161" w:rsidRDefault="00815161" w:rsidP="009C4E93"/>
    <w:p w14:paraId="2FF1E02C" w14:textId="6D31C575" w:rsidR="00815161" w:rsidRDefault="00815161" w:rsidP="009C4E93"/>
    <w:p w14:paraId="297112AA" w14:textId="71E5D2A8" w:rsidR="00815161" w:rsidRDefault="00815161" w:rsidP="009C4E93"/>
    <w:p w14:paraId="18CF5B23" w14:textId="65E81AF7" w:rsidR="00815161" w:rsidRDefault="00815161" w:rsidP="009C4E93"/>
    <w:p w14:paraId="145F59FD" w14:textId="290BF3BD" w:rsidR="00815161" w:rsidRDefault="00815161" w:rsidP="009C4E93"/>
    <w:p w14:paraId="4A924F4F" w14:textId="69F965A2" w:rsidR="00815161" w:rsidRDefault="00815161" w:rsidP="009C4E93"/>
    <w:p w14:paraId="1FBCF330" w14:textId="2ECA2B2A" w:rsidR="00815161" w:rsidRDefault="00815161" w:rsidP="009C4E93"/>
    <w:p w14:paraId="1CE6C2FA" w14:textId="5BD2A6B1" w:rsidR="00815161" w:rsidRDefault="00815161" w:rsidP="009C4E93"/>
    <w:sdt>
      <w:sdtPr>
        <w:rPr>
          <w:lang w:val="nl-NL"/>
        </w:rPr>
        <w:id w:val="-171858060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color w:val="auto"/>
          <w:sz w:val="24"/>
          <w:szCs w:val="24"/>
          <w14:textOutline w14:w="0" w14:cap="rnd" w14:cmpd="sng" w14:algn="ctr">
            <w14:noFill/>
            <w14:prstDash w14:val="solid"/>
            <w14:bevel/>
          </w14:textOutline>
          <w14:textFill>
            <w14:solidFill>
              <w14:srgbClr w14:val="000000"/>
            </w14:solidFill>
          </w14:textFill>
        </w:rPr>
      </w:sdtEndPr>
      <w:sdtContent>
        <w:p w14:paraId="06645A25" w14:textId="097446B0" w:rsidR="00815161" w:rsidRPr="00815161" w:rsidRDefault="00815161">
          <w:pPr>
            <w:pStyle w:val="Kopvaninhoudsopgave"/>
            <w:rPr>
              <w:rStyle w:val="Kop1Char"/>
            </w:rPr>
          </w:pPr>
          <w:r w:rsidRPr="00815161">
            <w:rPr>
              <w:rStyle w:val="Kop1Char"/>
            </w:rPr>
            <w:t>Inhoud</w:t>
          </w:r>
        </w:p>
        <w:p w14:paraId="3C5D22BE" w14:textId="2992DC73" w:rsidR="00815161" w:rsidRDefault="00815161">
          <w:pPr>
            <w:pStyle w:val="Inhopg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91209" w:history="1">
            <w:r w:rsidRPr="00F1173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Pr="00F1173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A884" w14:textId="0239CAA8" w:rsidR="00815161" w:rsidRDefault="00815161">
          <w:pPr>
            <w:pStyle w:val="Inhopg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69391210" w:history="1">
            <w:r w:rsidRPr="00F1173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Pr="00F11736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B376" w14:textId="69B9A09C" w:rsidR="00815161" w:rsidRDefault="00815161">
          <w:pPr>
            <w:pStyle w:val="Inhopg2"/>
            <w:tabs>
              <w:tab w:val="left" w:pos="9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nl-NL"/>
            </w:rPr>
          </w:pPr>
          <w:hyperlink w:anchor="_Toc69391211" w:history="1">
            <w:r w:rsidRPr="00F1173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nl-NL"/>
              </w:rPr>
              <w:tab/>
            </w:r>
            <w:r w:rsidRPr="00F11736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71BC" w14:textId="2100991D" w:rsidR="00815161" w:rsidRDefault="00815161">
          <w:pPr>
            <w:pStyle w:val="Inhopg2"/>
            <w:tabs>
              <w:tab w:val="left" w:pos="9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nl-NL"/>
            </w:rPr>
          </w:pPr>
          <w:hyperlink w:anchor="_Toc69391212" w:history="1">
            <w:r w:rsidRPr="00F1173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nl-NL"/>
              </w:rPr>
              <w:tab/>
            </w:r>
            <w:r w:rsidRPr="00F11736">
              <w:rPr>
                <w:rStyle w:val="Hyperlink"/>
                <w:noProof/>
              </w:rPr>
              <w:t>Visuele vormgeving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1829" w14:textId="1FCE051F" w:rsidR="00815161" w:rsidRDefault="00815161">
          <w:pPr>
            <w:pStyle w:val="Inhopg2"/>
            <w:tabs>
              <w:tab w:val="left" w:pos="9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nl-NL"/>
            </w:rPr>
          </w:pPr>
          <w:hyperlink w:anchor="_Toc69391213" w:history="1">
            <w:r w:rsidRPr="00F1173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nl-NL"/>
              </w:rPr>
              <w:tab/>
            </w:r>
            <w:r w:rsidRPr="00F11736">
              <w:rPr>
                <w:rStyle w:val="Hyperlink"/>
                <w:noProof/>
              </w:rPr>
              <w:t>Typografie en stijl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8EB9" w14:textId="48E26D7E" w:rsidR="00815161" w:rsidRDefault="00815161">
          <w:pPr>
            <w:pStyle w:val="Inhopg2"/>
            <w:tabs>
              <w:tab w:val="left" w:pos="9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nl-NL"/>
            </w:rPr>
          </w:pPr>
          <w:hyperlink w:anchor="_Toc69391214" w:history="1">
            <w:r w:rsidRPr="00F11736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nl-NL"/>
              </w:rPr>
              <w:tab/>
            </w:r>
            <w:r w:rsidRPr="00F11736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2108" w14:textId="5D9391DC" w:rsidR="00815161" w:rsidRDefault="00815161">
          <w:pPr>
            <w:pStyle w:val="Inhopg2"/>
            <w:tabs>
              <w:tab w:val="left" w:pos="9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nl-NL"/>
            </w:rPr>
          </w:pPr>
          <w:hyperlink w:anchor="_Toc69391215" w:history="1">
            <w:r w:rsidRPr="00F11736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nl-NL"/>
              </w:rPr>
              <w:tab/>
            </w:r>
            <w:r w:rsidRPr="00F11736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F0DE" w14:textId="613E7C84" w:rsidR="00815161" w:rsidRDefault="00815161">
          <w:pPr>
            <w:pStyle w:val="Inhopg2"/>
            <w:tabs>
              <w:tab w:val="left" w:pos="96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nl-NL"/>
            </w:rPr>
          </w:pPr>
          <w:hyperlink w:anchor="_Toc69391216" w:history="1">
            <w:r w:rsidRPr="00F11736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nl-NL"/>
              </w:rPr>
              <w:tab/>
            </w:r>
            <w:r w:rsidRPr="00F11736">
              <w:rPr>
                <w:rStyle w:val="Hyperlink"/>
                <w:noProof/>
              </w:rPr>
              <w:t>Relatie tot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6100" w14:textId="0723E6E7" w:rsidR="00815161" w:rsidRDefault="00815161">
          <w:pPr>
            <w:pStyle w:val="Inhopg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69391217" w:history="1">
            <w:r w:rsidRPr="00F1173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Pr="00F11736">
              <w:rPr>
                <w:rStyle w:val="Hyperlink"/>
                <w:noProof/>
              </w:rPr>
              <w:t>Beheeromgeving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4E324" w14:textId="71FA02A1" w:rsidR="00815161" w:rsidRDefault="00815161">
          <w:pPr>
            <w:pStyle w:val="Inhopg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69391218" w:history="1">
            <w:r w:rsidRPr="00F1173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Pr="00F11736">
              <w:rPr>
                <w:rStyle w:val="Hyperlink"/>
                <w:noProof/>
              </w:rPr>
              <w:t>Technisch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_Toc69391218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F7CF" w14:textId="1F43DCA4" w:rsidR="00815161" w:rsidRDefault="00815161">
          <w:r>
            <w:rPr>
              <w:b/>
              <w:bCs/>
            </w:rPr>
            <w:fldChar w:fldCharType="end"/>
          </w:r>
        </w:p>
      </w:sdtContent>
    </w:sdt>
    <w:p w14:paraId="3B51C525" w14:textId="4B04E50C" w:rsidR="00815161" w:rsidRDefault="00815161" w:rsidP="009C4E93"/>
    <w:p w14:paraId="15D3D793" w14:textId="77777777" w:rsidR="00815161" w:rsidRDefault="00815161" w:rsidP="009C4E93"/>
    <w:p w14:paraId="2B044555" w14:textId="7C7EEB28" w:rsidR="009C4E93" w:rsidRDefault="009C4E93" w:rsidP="009C4E93"/>
    <w:p w14:paraId="5DE4A000" w14:textId="2011B002" w:rsidR="009C4E93" w:rsidRDefault="009C4E93" w:rsidP="009C4E93"/>
    <w:p w14:paraId="26DAFCD7" w14:textId="474B929E" w:rsidR="009C4E93" w:rsidRDefault="009C4E93" w:rsidP="009C4E93"/>
    <w:p w14:paraId="3A22799B" w14:textId="3BB82BA9" w:rsidR="009C4E93" w:rsidRDefault="009C4E93" w:rsidP="009C4E93"/>
    <w:p w14:paraId="313EF41C" w14:textId="52F592C4" w:rsidR="003D57A5" w:rsidRDefault="003D57A5"/>
    <w:p w14:paraId="4569E0CC" w14:textId="1CDD288D" w:rsidR="00DE5577" w:rsidRPr="00DE5577" w:rsidRDefault="00DE5577" w:rsidP="00DE5577"/>
    <w:p w14:paraId="35AD82B6" w14:textId="23A29EEE" w:rsidR="00DE5577" w:rsidRPr="00DE5577" w:rsidRDefault="00DE5577" w:rsidP="00DE5577"/>
    <w:p w14:paraId="2652432F" w14:textId="3EC5AEFA" w:rsidR="00DE5577" w:rsidRPr="00DE5577" w:rsidRDefault="00DE5577" w:rsidP="00DE5577"/>
    <w:p w14:paraId="2F5E8A96" w14:textId="0064E2E7" w:rsidR="00DE5577" w:rsidRPr="00DE5577" w:rsidRDefault="00DE5577" w:rsidP="00DE5577"/>
    <w:p w14:paraId="24395DF5" w14:textId="472E7980" w:rsidR="00DE5577" w:rsidRPr="00DE5577" w:rsidRDefault="00DE5577" w:rsidP="00DE5577"/>
    <w:p w14:paraId="7FA445CD" w14:textId="5C16BE22" w:rsidR="00DE5577" w:rsidRPr="00DE5577" w:rsidRDefault="00DE5577" w:rsidP="00DE5577"/>
    <w:p w14:paraId="6F891782" w14:textId="55FBD029" w:rsidR="00DE5577" w:rsidRPr="00DE5577" w:rsidRDefault="00DE5577" w:rsidP="00DE5577"/>
    <w:p w14:paraId="38237EA5" w14:textId="63C3F303" w:rsidR="00DE5577" w:rsidRPr="00DE5577" w:rsidRDefault="00DE5577" w:rsidP="00DE5577"/>
    <w:p w14:paraId="54452DD0" w14:textId="7CFB5F26" w:rsidR="00DE5577" w:rsidRPr="00DE5577" w:rsidRDefault="00DE5577" w:rsidP="00DE5577"/>
    <w:p w14:paraId="527E25CC" w14:textId="0A006F0E" w:rsidR="00DE5577" w:rsidRPr="00DE5577" w:rsidRDefault="00DE5577" w:rsidP="00DE5577"/>
    <w:p w14:paraId="6CB6ADA3" w14:textId="5D8195B4" w:rsidR="00DE5577" w:rsidRPr="00DE5577" w:rsidRDefault="00DE5577" w:rsidP="00DE5577"/>
    <w:p w14:paraId="50669B80" w14:textId="0B6851B9" w:rsidR="00DE5577" w:rsidRPr="00DE5577" w:rsidRDefault="00DE5577" w:rsidP="00DE5577"/>
    <w:p w14:paraId="3C13DFFA" w14:textId="61845562" w:rsidR="00DE5577" w:rsidRPr="00DE5577" w:rsidRDefault="00DE5577" w:rsidP="00DE5577"/>
    <w:p w14:paraId="2CCC6918" w14:textId="38E8850D" w:rsidR="00DE5577" w:rsidRPr="00DE5577" w:rsidRDefault="00DE5577" w:rsidP="00DE5577"/>
    <w:p w14:paraId="4B451A90" w14:textId="3518F429" w:rsidR="00DE5577" w:rsidRPr="00DE5577" w:rsidRDefault="00DE5577" w:rsidP="00DE5577"/>
    <w:p w14:paraId="195B8750" w14:textId="6762C74D" w:rsidR="00DE5577" w:rsidRPr="00DE5577" w:rsidRDefault="00DE5577" w:rsidP="00DE5577"/>
    <w:p w14:paraId="5384BA80" w14:textId="25F39F10" w:rsidR="00DE5577" w:rsidRPr="00DE5577" w:rsidRDefault="00DE5577" w:rsidP="00DE5577"/>
    <w:p w14:paraId="0E29E522" w14:textId="7848054B" w:rsidR="00DE5577" w:rsidRPr="00DE5577" w:rsidRDefault="00DE5577" w:rsidP="00DE5577"/>
    <w:p w14:paraId="7DFFF412" w14:textId="5F43510C" w:rsidR="00DE5577" w:rsidRPr="00DE5577" w:rsidRDefault="00DE5577" w:rsidP="00DE5577"/>
    <w:p w14:paraId="08F222EA" w14:textId="2A8FBB66" w:rsidR="00815161" w:rsidRDefault="00815161" w:rsidP="00815161"/>
    <w:p w14:paraId="6714F33F" w14:textId="77777777" w:rsidR="00815161" w:rsidRDefault="00815161" w:rsidP="00815161"/>
    <w:p w14:paraId="2BCB75D2" w14:textId="71BD7BD3" w:rsidR="00DE5577" w:rsidRDefault="00DE5577" w:rsidP="00DE5577">
      <w:pPr>
        <w:pStyle w:val="Kop1"/>
        <w:numPr>
          <w:ilvl w:val="0"/>
          <w:numId w:val="14"/>
        </w:numPr>
      </w:pPr>
      <w:bookmarkStart w:id="0" w:name="_Toc69390865"/>
      <w:bookmarkStart w:id="1" w:name="_Toc69391209"/>
      <w:r>
        <w:t>Inleiding</w:t>
      </w:r>
      <w:bookmarkEnd w:id="0"/>
      <w:bookmarkEnd w:id="1"/>
    </w:p>
    <w:p w14:paraId="0D443A27" w14:textId="3FB85F82" w:rsidR="00DE5577" w:rsidRDefault="00DE5577" w:rsidP="00DE5577"/>
    <w:p w14:paraId="1F34D4FF" w14:textId="2D1A9D16" w:rsidR="004242AE" w:rsidRDefault="0076619F" w:rsidP="00DE5577">
      <w:r>
        <w:t>In dit docum</w:t>
      </w:r>
      <w:r w:rsidR="009938F3">
        <w:t xml:space="preserve">ent komen er een aantal dingen naar voren over het ontwerpen </w:t>
      </w:r>
      <w:r w:rsidR="007203FC">
        <w:t xml:space="preserve">van een webserver. </w:t>
      </w:r>
      <w:r w:rsidR="00E94E65">
        <w:t xml:space="preserve">In een ontwikkeltraject </w:t>
      </w:r>
      <w:r w:rsidR="00110032">
        <w:t xml:space="preserve">zijn ontwerpen een belangrijk </w:t>
      </w:r>
      <w:r w:rsidR="0006010E">
        <w:t xml:space="preserve">middel om te communiceren </w:t>
      </w:r>
      <w:r w:rsidR="00824D6B">
        <w:t xml:space="preserve">over het </w:t>
      </w:r>
      <w:r w:rsidR="006E3451">
        <w:t xml:space="preserve">systeem. </w:t>
      </w:r>
      <w:r w:rsidR="005E4BB8">
        <w:t xml:space="preserve">Zo waarborg je </w:t>
      </w:r>
      <w:r w:rsidR="00F115D8">
        <w:t>de kwaliteit</w:t>
      </w:r>
      <w:r w:rsidR="004155C3">
        <w:t xml:space="preserve"> </w:t>
      </w:r>
      <w:r w:rsidR="007E05B2">
        <w:t>van de webserver.</w:t>
      </w:r>
    </w:p>
    <w:p w14:paraId="40FE9394" w14:textId="0170738E" w:rsidR="00DE5577" w:rsidRDefault="00DE5577" w:rsidP="00DE5577"/>
    <w:p w14:paraId="520DB972" w14:textId="7390205B" w:rsidR="00DE5577" w:rsidRDefault="00DE5577" w:rsidP="00DE5577"/>
    <w:p w14:paraId="7B363579" w14:textId="69AE4AE1" w:rsidR="00DE5577" w:rsidRDefault="00DE5577" w:rsidP="00DE5577"/>
    <w:p w14:paraId="5E7B978B" w14:textId="4671885C" w:rsidR="00DE5577" w:rsidRDefault="00DE5577" w:rsidP="00DE5577"/>
    <w:p w14:paraId="0C891B99" w14:textId="02F47ED3" w:rsidR="00DE5577" w:rsidRDefault="00DE5577" w:rsidP="00DE5577"/>
    <w:p w14:paraId="78B207A4" w14:textId="60DC181D" w:rsidR="00DE5577" w:rsidRDefault="00DE5577" w:rsidP="00DE5577"/>
    <w:p w14:paraId="7695F2EA" w14:textId="7194E7CD" w:rsidR="00DE5577" w:rsidRDefault="00DE5577" w:rsidP="00DE5577"/>
    <w:p w14:paraId="788D99C8" w14:textId="6B5186AA" w:rsidR="00DE5577" w:rsidRDefault="00DE5577" w:rsidP="00DE5577"/>
    <w:p w14:paraId="31A80F16" w14:textId="1757850E" w:rsidR="00DE5577" w:rsidRDefault="00DE5577" w:rsidP="00DE5577"/>
    <w:p w14:paraId="13981732" w14:textId="4CBE99FA" w:rsidR="00DE5577" w:rsidRDefault="00DE5577" w:rsidP="00DE5577"/>
    <w:p w14:paraId="4725EA3B" w14:textId="1497AE2E" w:rsidR="00DE5577" w:rsidRDefault="00DE5577" w:rsidP="00DE5577"/>
    <w:p w14:paraId="1A01DEE6" w14:textId="54D0DC45" w:rsidR="00DE5577" w:rsidRDefault="00DE5577" w:rsidP="00DE5577"/>
    <w:p w14:paraId="6B9F1E2D" w14:textId="52559FC1" w:rsidR="00DE5577" w:rsidRDefault="00DE5577" w:rsidP="00DE5577"/>
    <w:p w14:paraId="39DE8F3F" w14:textId="2A2A3F73" w:rsidR="00DE5577" w:rsidRDefault="00DE5577" w:rsidP="00DE5577"/>
    <w:p w14:paraId="31D0F745" w14:textId="38AAD966" w:rsidR="00DE5577" w:rsidRDefault="00DE5577" w:rsidP="00DE5577"/>
    <w:p w14:paraId="0D62F4E6" w14:textId="2859E30A" w:rsidR="00DE5577" w:rsidRDefault="00DE5577" w:rsidP="00DE5577"/>
    <w:p w14:paraId="1B67B50D" w14:textId="749972F6" w:rsidR="00DE5577" w:rsidRDefault="00DE5577" w:rsidP="00DE5577"/>
    <w:p w14:paraId="3DDC2CE5" w14:textId="42B32BD3" w:rsidR="00DE5577" w:rsidRDefault="00DE5577" w:rsidP="00DE5577"/>
    <w:p w14:paraId="6EA5274C" w14:textId="50E19328" w:rsidR="00DE5577" w:rsidRDefault="00DE5577" w:rsidP="00DE5577"/>
    <w:p w14:paraId="78D74BCE" w14:textId="76841BB6" w:rsidR="00DE5577" w:rsidRDefault="00DE5577" w:rsidP="00DE5577"/>
    <w:p w14:paraId="45281B50" w14:textId="2EACB231" w:rsidR="00DE5577" w:rsidRDefault="00DE5577" w:rsidP="00DE5577"/>
    <w:p w14:paraId="323CCB62" w14:textId="61533050" w:rsidR="00DE5577" w:rsidRDefault="00DE5577" w:rsidP="00DE5577"/>
    <w:p w14:paraId="4F71525D" w14:textId="4971A9CD" w:rsidR="00DE5577" w:rsidRDefault="00DE5577" w:rsidP="00DE5577"/>
    <w:p w14:paraId="288C0C85" w14:textId="1FC90523" w:rsidR="00DE5577" w:rsidRDefault="00DE5577" w:rsidP="00DE5577"/>
    <w:p w14:paraId="7DD6D9BE" w14:textId="366C398C" w:rsidR="00DE5577" w:rsidRDefault="00DE5577" w:rsidP="00DE5577"/>
    <w:p w14:paraId="70E87C82" w14:textId="21FD8076" w:rsidR="00DE5577" w:rsidRDefault="00DE5577" w:rsidP="00DE5577"/>
    <w:p w14:paraId="153604D0" w14:textId="54636026" w:rsidR="00DE5577" w:rsidRDefault="00DE5577" w:rsidP="00DE5577"/>
    <w:p w14:paraId="036C81AD" w14:textId="74B78497" w:rsidR="00DE5577" w:rsidRDefault="00DE5577" w:rsidP="00DE5577"/>
    <w:p w14:paraId="3F667E48" w14:textId="5A075983" w:rsidR="00DE5577" w:rsidRDefault="00DE5577" w:rsidP="00DE5577"/>
    <w:p w14:paraId="6701C9C2" w14:textId="4AA60924" w:rsidR="00DE5577" w:rsidRDefault="00DE5577" w:rsidP="00DE5577"/>
    <w:p w14:paraId="5EB998F8" w14:textId="112E5BB5" w:rsidR="00DE5577" w:rsidRDefault="00DE5577" w:rsidP="00DE5577"/>
    <w:p w14:paraId="3A80DAAA" w14:textId="7C51702A" w:rsidR="00DE5577" w:rsidRDefault="00DE5577" w:rsidP="00DE5577"/>
    <w:p w14:paraId="5B48F53D" w14:textId="18F51A47" w:rsidR="00DE5577" w:rsidRDefault="00DE5577" w:rsidP="00DE5577"/>
    <w:p w14:paraId="0DFDC59A" w14:textId="5B925413" w:rsidR="00DE5577" w:rsidRDefault="00DE5577" w:rsidP="00DE5577"/>
    <w:p w14:paraId="04690B9A" w14:textId="2A792F9C" w:rsidR="00DE5577" w:rsidRDefault="00DE5577" w:rsidP="00DE5577"/>
    <w:p w14:paraId="0624347D" w14:textId="763FD7D9" w:rsidR="00DE5577" w:rsidRDefault="00E95DB7" w:rsidP="000735E9">
      <w:pPr>
        <w:pStyle w:val="Kop1"/>
        <w:numPr>
          <w:ilvl w:val="0"/>
          <w:numId w:val="14"/>
        </w:numPr>
      </w:pPr>
      <w:bookmarkStart w:id="2" w:name="_Toc69390866"/>
      <w:r>
        <w:lastRenderedPageBreak/>
        <w:t xml:space="preserve"> </w:t>
      </w:r>
      <w:bookmarkStart w:id="3" w:name="_Toc69391210"/>
      <w:r w:rsidR="000735E9">
        <w:t>Website</w:t>
      </w:r>
      <w:bookmarkEnd w:id="2"/>
      <w:bookmarkEnd w:id="3"/>
    </w:p>
    <w:p w14:paraId="7B23C18C" w14:textId="46100865" w:rsidR="000735E9" w:rsidRDefault="000735E9" w:rsidP="000735E9"/>
    <w:p w14:paraId="701ED864" w14:textId="6A605C07" w:rsidR="000735E9" w:rsidRDefault="000735E9" w:rsidP="000735E9"/>
    <w:p w14:paraId="0DB7615F" w14:textId="2DC810B2" w:rsidR="000735E9" w:rsidRDefault="002305D9" w:rsidP="002305D9">
      <w:pPr>
        <w:pStyle w:val="Kop2"/>
        <w:numPr>
          <w:ilvl w:val="1"/>
          <w:numId w:val="14"/>
        </w:numPr>
      </w:pPr>
      <w:bookmarkStart w:id="4" w:name="_Toc69390867"/>
      <w:bookmarkStart w:id="5" w:name="_Toc69391211"/>
      <w:r>
        <w:t>Doelgroep</w:t>
      </w:r>
      <w:bookmarkEnd w:id="4"/>
      <w:bookmarkEnd w:id="5"/>
    </w:p>
    <w:p w14:paraId="6F353B00" w14:textId="112950E3" w:rsidR="00A94127" w:rsidRDefault="00A94127" w:rsidP="00A94127"/>
    <w:p w14:paraId="7910D460" w14:textId="15D6D3BE" w:rsidR="00450135" w:rsidRDefault="00450135" w:rsidP="00A94127">
      <w:r>
        <w:t xml:space="preserve">De doelgroep van EenmaalAndermaal zijn </w:t>
      </w:r>
      <w:r w:rsidR="00B35DB4">
        <w:t xml:space="preserve">jong volwassenen </w:t>
      </w:r>
      <w:r w:rsidR="00152E58">
        <w:t>en volwassenen die al serieus aan het nadenken zijn over een steentje bijdragen aan het milieu</w:t>
      </w:r>
      <w:r w:rsidR="00BA09BC">
        <w:t xml:space="preserve">. Het idee van EenmaalAndermaal is namelijk </w:t>
      </w:r>
      <w:r w:rsidR="00247C6B">
        <w:t xml:space="preserve">om een bijdrage te leveren aan </w:t>
      </w:r>
      <w:r w:rsidR="00832BAC">
        <w:t xml:space="preserve">verduurzamen van de samenleving. </w:t>
      </w:r>
      <w:r w:rsidR="00765440">
        <w:t>EenmaalAndermaal ziet sinds de econ</w:t>
      </w:r>
      <w:r w:rsidR="00C92A86">
        <w:t>omische crisis een trend in het teruggrijpen naar twee</w:t>
      </w:r>
      <w:r w:rsidR="00FB2466">
        <w:t xml:space="preserve">dehands artikelen. </w:t>
      </w:r>
    </w:p>
    <w:p w14:paraId="6D85ED32" w14:textId="4381142D" w:rsidR="00812B3A" w:rsidRDefault="00812B3A" w:rsidP="00A94127"/>
    <w:p w14:paraId="49EFE34E" w14:textId="030E5BD0" w:rsidR="00503A99" w:rsidRDefault="00DC1E0B" w:rsidP="00A94127">
      <w:r>
        <w:t>EenmaalAndermaal is eerst van plan om een degelijke basis te le</w:t>
      </w:r>
      <w:r w:rsidR="009B377F">
        <w:t xml:space="preserve">ggen. Daarom kiezen zij ervoor om </w:t>
      </w:r>
      <w:r w:rsidR="002E36CF">
        <w:t xml:space="preserve">het </w:t>
      </w:r>
      <w:r w:rsidR="009B377F">
        <w:t>nog niet gelijk internationaal te</w:t>
      </w:r>
      <w:r w:rsidR="002E36CF">
        <w:t xml:space="preserve"> laten</w:t>
      </w:r>
      <w:r w:rsidR="009B377F">
        <w:t xml:space="preserve"> gaan. </w:t>
      </w:r>
      <w:r w:rsidR="008A4AD9">
        <w:t xml:space="preserve">Eerst </w:t>
      </w:r>
      <w:r w:rsidR="00EC1A3C">
        <w:t>zou EenmaalAndermaal ‘</w:t>
      </w:r>
      <w:proofErr w:type="spellStart"/>
      <w:r w:rsidR="00EC1A3C">
        <w:t>awereness</w:t>
      </w:r>
      <w:proofErr w:type="spellEnd"/>
      <w:r w:rsidR="00EC1A3C">
        <w:t xml:space="preserve">’ op het internet willen bereiken voor dat zij </w:t>
      </w:r>
      <w:r w:rsidR="003E719F">
        <w:t xml:space="preserve">internationaal gaan. </w:t>
      </w:r>
    </w:p>
    <w:p w14:paraId="1CA92A2D" w14:textId="77777777" w:rsidR="00503A99" w:rsidRDefault="00503A99" w:rsidP="00A94127"/>
    <w:p w14:paraId="73395F29" w14:textId="26CEA487" w:rsidR="00C51208" w:rsidRDefault="00812B3A" w:rsidP="00A94127">
      <w:r>
        <w:t xml:space="preserve">Een ideale persona zou </w:t>
      </w:r>
      <w:r w:rsidR="007F2741">
        <w:t xml:space="preserve">bijvoorbeeld </w:t>
      </w:r>
      <w:r w:rsidR="00BF7877">
        <w:t>Jesse Klaver kunnen zijn.</w:t>
      </w:r>
    </w:p>
    <w:p w14:paraId="78EEA413" w14:textId="70DE6E7D" w:rsidR="00C51208" w:rsidRDefault="00C51208" w:rsidP="00A94127">
      <w:r w:rsidRPr="00C51208">
        <w:drawing>
          <wp:inline distT="0" distB="0" distL="0" distR="0" wp14:anchorId="157DB7A5" wp14:editId="37E8FAAB">
            <wp:extent cx="2786062" cy="1783127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0118" cy="18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FCF3" w14:textId="5C615201" w:rsidR="00812B3A" w:rsidRPr="00A94127" w:rsidRDefault="00827BD6" w:rsidP="00A94127">
      <w:r>
        <w:t xml:space="preserve">Jesse Klaver is een </w:t>
      </w:r>
      <w:r w:rsidR="00476A3B">
        <w:t xml:space="preserve">persoon die </w:t>
      </w:r>
      <w:r w:rsidR="00E23DC9">
        <w:t xml:space="preserve">34 jaren oud </w:t>
      </w:r>
      <w:r w:rsidR="00C51208">
        <w:t xml:space="preserve">is </w:t>
      </w:r>
      <w:r w:rsidR="00E23DC9">
        <w:t xml:space="preserve">en denkt aan het verduurzamen </w:t>
      </w:r>
      <w:r w:rsidR="0096666B">
        <w:t>van de samenleving</w:t>
      </w:r>
      <w:r w:rsidR="00255A53">
        <w:t>. H</w:t>
      </w:r>
      <w:r w:rsidR="0096666B">
        <w:t xml:space="preserve">ij </w:t>
      </w:r>
      <w:r w:rsidR="00255A53">
        <w:t xml:space="preserve"> wil </w:t>
      </w:r>
      <w:r w:rsidR="0096666B">
        <w:t>de wereld netjes achterlat</w:t>
      </w:r>
      <w:r w:rsidR="00255A53">
        <w:t>en</w:t>
      </w:r>
      <w:r w:rsidR="0096666B">
        <w:t xml:space="preserve"> voor </w:t>
      </w:r>
      <w:r w:rsidR="002F449F">
        <w:t xml:space="preserve">de </w:t>
      </w:r>
      <w:r w:rsidR="0096666B">
        <w:t>volgende generatie</w:t>
      </w:r>
      <w:r w:rsidR="002F449F">
        <w:t xml:space="preserve">. </w:t>
      </w:r>
      <w:r w:rsidR="0022739F">
        <w:t xml:space="preserve">Als hij een product wil kopen dan gaat hij eerst naar een </w:t>
      </w:r>
      <w:r w:rsidR="005F723A">
        <w:t xml:space="preserve">veiling website voor tweedehands producten, want dan laat Jesse een kleinere footprint achter en is hij beter bezig voor het milieu.  </w:t>
      </w:r>
    </w:p>
    <w:p w14:paraId="496D50FE" w14:textId="1845DDBF" w:rsidR="002305D9" w:rsidRDefault="002305D9" w:rsidP="002305D9"/>
    <w:p w14:paraId="39AEF22B" w14:textId="53370B2F" w:rsidR="002305D9" w:rsidRDefault="00A45843" w:rsidP="00A45843">
      <w:pPr>
        <w:pStyle w:val="Kop2"/>
        <w:numPr>
          <w:ilvl w:val="1"/>
          <w:numId w:val="14"/>
        </w:numPr>
      </w:pPr>
      <w:bookmarkStart w:id="6" w:name="_Toc69390868"/>
      <w:bookmarkStart w:id="7" w:name="_Toc69391212"/>
      <w:r>
        <w:t>Visuele vormgeving</w:t>
      </w:r>
      <w:bookmarkEnd w:id="6"/>
      <w:bookmarkEnd w:id="7"/>
    </w:p>
    <w:p w14:paraId="111991B5" w14:textId="2CCC37D3" w:rsidR="00A45843" w:rsidRDefault="00A45843" w:rsidP="00A45843">
      <w:pPr>
        <w:pStyle w:val="Lijstalinea"/>
      </w:pPr>
    </w:p>
    <w:p w14:paraId="403F3091" w14:textId="5FAFF282" w:rsidR="00A45843" w:rsidRDefault="003122FA" w:rsidP="004E3263">
      <w:pPr>
        <w:pStyle w:val="Kop2"/>
        <w:numPr>
          <w:ilvl w:val="1"/>
          <w:numId w:val="14"/>
        </w:numPr>
      </w:pPr>
      <w:bookmarkStart w:id="8" w:name="_Toc69390869"/>
      <w:bookmarkStart w:id="9" w:name="_Toc69391213"/>
      <w:r>
        <w:t>T</w:t>
      </w:r>
      <w:r w:rsidR="004E3263">
        <w:t>ypografie</w:t>
      </w:r>
      <w:r>
        <w:t xml:space="preserve"> en stijl</w:t>
      </w:r>
      <w:bookmarkEnd w:id="8"/>
      <w:bookmarkEnd w:id="9"/>
      <w:r>
        <w:t xml:space="preserve"> </w:t>
      </w:r>
    </w:p>
    <w:p w14:paraId="3FCB25E3" w14:textId="77777777" w:rsidR="004E3263" w:rsidRDefault="004E3263" w:rsidP="004E3263">
      <w:pPr>
        <w:pStyle w:val="Lijstalinea"/>
      </w:pPr>
    </w:p>
    <w:p w14:paraId="08285AC7" w14:textId="69CA7119" w:rsidR="004E3263" w:rsidRDefault="00A419D4" w:rsidP="00B31AB0">
      <w:pPr>
        <w:pStyle w:val="Kop2"/>
        <w:numPr>
          <w:ilvl w:val="1"/>
          <w:numId w:val="14"/>
        </w:numPr>
      </w:pPr>
      <w:bookmarkStart w:id="10" w:name="_Toc69390870"/>
      <w:bookmarkStart w:id="11" w:name="_Toc69391214"/>
      <w:r>
        <w:t>N</w:t>
      </w:r>
      <w:r w:rsidR="00053844">
        <w:t>avigatiestructuur</w:t>
      </w:r>
      <w:bookmarkEnd w:id="10"/>
      <w:bookmarkEnd w:id="11"/>
    </w:p>
    <w:p w14:paraId="4F5AAD6D" w14:textId="77777777" w:rsidR="00B31AB0" w:rsidRDefault="00B31AB0" w:rsidP="00B31AB0">
      <w:pPr>
        <w:pStyle w:val="Lijstalinea"/>
      </w:pPr>
    </w:p>
    <w:p w14:paraId="460F4213" w14:textId="47CA11B8" w:rsidR="00B31AB0" w:rsidRPr="00B31AB0" w:rsidRDefault="00A419D4" w:rsidP="0014733B">
      <w:pPr>
        <w:pStyle w:val="Kop2"/>
        <w:numPr>
          <w:ilvl w:val="1"/>
          <w:numId w:val="14"/>
        </w:numPr>
      </w:pPr>
      <w:bookmarkStart w:id="12" w:name="_Toc69390871"/>
      <w:bookmarkStart w:id="13" w:name="_Toc69391215"/>
      <w:r>
        <w:lastRenderedPageBreak/>
        <w:t>Schermontwerp</w:t>
      </w:r>
      <w:bookmarkEnd w:id="12"/>
      <w:bookmarkEnd w:id="13"/>
    </w:p>
    <w:p w14:paraId="7AB74FF3" w14:textId="61638B18" w:rsidR="000735E9" w:rsidRDefault="00334D5F" w:rsidP="000735E9">
      <w:r>
        <w:rPr>
          <w:noProof/>
        </w:rPr>
        <w:drawing>
          <wp:inline distT="0" distB="0" distL="0" distR="0" wp14:anchorId="2928B976" wp14:editId="6AB897A7">
            <wp:extent cx="3786187" cy="4985090"/>
            <wp:effectExtent l="0" t="0" r="508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990" cy="5026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CAED2" w14:textId="77777777" w:rsidR="009F03C2" w:rsidRDefault="009F03C2" w:rsidP="000735E9"/>
    <w:p w14:paraId="52DB18C1" w14:textId="1A496D5B" w:rsidR="009F03C2" w:rsidRDefault="000765D9" w:rsidP="000735E9">
      <w:r>
        <w:t xml:space="preserve">Hier </w:t>
      </w:r>
      <w:r w:rsidR="00334D5F">
        <w:t>boven</w:t>
      </w:r>
      <w:r>
        <w:t xml:space="preserve"> ziet u foto</w:t>
      </w:r>
      <w:r w:rsidR="00132BC8">
        <w:t xml:space="preserve"> van hoe de homepage van EenmaalAndermaal eruit zou </w:t>
      </w:r>
      <w:r w:rsidR="001D1325">
        <w:t>kunnen gaan zien.</w:t>
      </w:r>
      <w:r w:rsidR="00334D5F">
        <w:t xml:space="preserve"> </w:t>
      </w:r>
      <w:r w:rsidR="001D1325">
        <w:t xml:space="preserve">Boven in het scherm staat een navigatiebalk. </w:t>
      </w:r>
      <w:r w:rsidR="00806938">
        <w:t xml:space="preserve">Helemaal links in het navigatiebalk staat de logo met rechts daarvan </w:t>
      </w:r>
      <w:r w:rsidR="00482F03">
        <w:t xml:space="preserve">de linkjes naar andere pagina’s toe. </w:t>
      </w:r>
      <w:r w:rsidR="007C17C2">
        <w:t>Zo komt er bij r</w:t>
      </w:r>
      <w:r w:rsidR="00626F19">
        <w:t xml:space="preserve">ubrieken een </w:t>
      </w:r>
      <w:proofErr w:type="spellStart"/>
      <w:r w:rsidR="00626F19">
        <w:t>dropdown</w:t>
      </w:r>
      <w:proofErr w:type="spellEnd"/>
      <w:r w:rsidR="00626F19">
        <w:t xml:space="preserve"> menu </w:t>
      </w:r>
      <w:r w:rsidR="00E83E30">
        <w:t xml:space="preserve">die u dan leidt naar een bepaalde </w:t>
      </w:r>
      <w:r w:rsidR="003D0AAF">
        <w:t xml:space="preserve">des betreffende rubriek. </w:t>
      </w:r>
      <w:r w:rsidR="006933F9">
        <w:t xml:space="preserve">Bij zoeken komt er een zoekbalk, waar u dan een </w:t>
      </w:r>
      <w:r w:rsidR="00EB6BBB">
        <w:t xml:space="preserve">specifiek product kan zoeken. Als u op </w:t>
      </w:r>
      <w:r w:rsidR="009B3082">
        <w:t xml:space="preserve">‘Mijn account’ klikt dan kom je op jouw eigen profiel pagina met wat informatie </w:t>
      </w:r>
      <w:r w:rsidR="00C633BA">
        <w:t xml:space="preserve">daarop over jouw eigen profiel. En weer rechts van mijn account staat plaatsen. </w:t>
      </w:r>
      <w:r w:rsidR="00413F4D">
        <w:t>Als u op Plaatsen klikt komt u op een pagina waar je je</w:t>
      </w:r>
      <w:r w:rsidR="00680536">
        <w:t xml:space="preserve"> eigen product zou kunnen aanbieden om te veilen. </w:t>
      </w:r>
    </w:p>
    <w:p w14:paraId="0DF502B8" w14:textId="0B760B56" w:rsidR="00680536" w:rsidRDefault="00680536" w:rsidP="000735E9"/>
    <w:p w14:paraId="4A9DA873" w14:textId="77777777" w:rsidR="00680536" w:rsidRDefault="00680536" w:rsidP="000735E9"/>
    <w:p w14:paraId="6200DAD4" w14:textId="77777777" w:rsidR="009F03C2" w:rsidRDefault="009F03C2" w:rsidP="000735E9"/>
    <w:p w14:paraId="5881B908" w14:textId="77777777" w:rsidR="009F03C2" w:rsidRDefault="009F03C2" w:rsidP="000735E9"/>
    <w:p w14:paraId="27369DA9" w14:textId="0D0EA809" w:rsidR="009F03C2" w:rsidRDefault="009F03C2" w:rsidP="000735E9"/>
    <w:p w14:paraId="3B66E8C3" w14:textId="2D4B79FE" w:rsidR="00993B67" w:rsidRDefault="00993B67" w:rsidP="000735E9"/>
    <w:p w14:paraId="6B5DEBD5" w14:textId="77777777" w:rsidR="00993B67" w:rsidRDefault="00993B67" w:rsidP="000735E9"/>
    <w:p w14:paraId="59C1AD71" w14:textId="1BC98BA8" w:rsidR="00DD3353" w:rsidRDefault="004C6EAE" w:rsidP="0014733B">
      <w:pPr>
        <w:pStyle w:val="Kop2"/>
        <w:numPr>
          <w:ilvl w:val="1"/>
          <w:numId w:val="14"/>
        </w:numPr>
      </w:pPr>
      <w:bookmarkStart w:id="14" w:name="_Toc69390872"/>
      <w:bookmarkStart w:id="15" w:name="_Toc69391216"/>
      <w:r>
        <w:lastRenderedPageBreak/>
        <w:t>Relatie tot database</w:t>
      </w:r>
      <w:bookmarkEnd w:id="14"/>
      <w:bookmarkEnd w:id="15"/>
    </w:p>
    <w:p w14:paraId="2712DA46" w14:textId="77777777" w:rsidR="0014733B" w:rsidRDefault="0014733B" w:rsidP="0014733B">
      <w:pPr>
        <w:pStyle w:val="Lijstalinea"/>
      </w:pPr>
    </w:p>
    <w:p w14:paraId="4D323FE1" w14:textId="77777777" w:rsidR="0014733B" w:rsidRPr="0014733B" w:rsidRDefault="0014733B" w:rsidP="0014733B"/>
    <w:p w14:paraId="2A01AD2D" w14:textId="77777777" w:rsidR="004C6EAE" w:rsidRPr="004C6EAE" w:rsidRDefault="004C6EAE" w:rsidP="004C6EAE">
      <w:pPr>
        <w:pStyle w:val="Lijstalinea"/>
        <w:ind w:left="390"/>
      </w:pPr>
    </w:p>
    <w:p w14:paraId="700C4081" w14:textId="21137706" w:rsidR="000735E9" w:rsidRDefault="000735E9" w:rsidP="000735E9"/>
    <w:p w14:paraId="02C9D2DC" w14:textId="13AB05CF" w:rsidR="000735E9" w:rsidRDefault="000735E9" w:rsidP="000735E9"/>
    <w:p w14:paraId="230A9F69" w14:textId="69923504" w:rsidR="000735E9" w:rsidRDefault="000735E9" w:rsidP="000735E9"/>
    <w:p w14:paraId="2908CB4C" w14:textId="516BEB37" w:rsidR="000735E9" w:rsidRDefault="000735E9" w:rsidP="000735E9"/>
    <w:p w14:paraId="342B7732" w14:textId="02888751" w:rsidR="000735E9" w:rsidRDefault="000735E9" w:rsidP="000735E9"/>
    <w:p w14:paraId="4ABBF336" w14:textId="276E2EB8" w:rsidR="000735E9" w:rsidRDefault="000735E9" w:rsidP="000735E9"/>
    <w:p w14:paraId="490319FE" w14:textId="1708F440" w:rsidR="000735E9" w:rsidRDefault="000735E9" w:rsidP="000735E9"/>
    <w:p w14:paraId="4D8EFFF5" w14:textId="01FE4980" w:rsidR="000735E9" w:rsidRDefault="000735E9" w:rsidP="000735E9"/>
    <w:p w14:paraId="135671C5" w14:textId="765743DE" w:rsidR="000735E9" w:rsidRDefault="000735E9" w:rsidP="000735E9"/>
    <w:p w14:paraId="0CD3A06D" w14:textId="2DBE23FB" w:rsidR="000735E9" w:rsidRDefault="000735E9" w:rsidP="000735E9"/>
    <w:p w14:paraId="7277185E" w14:textId="5DEEB33A" w:rsidR="000735E9" w:rsidRDefault="000735E9" w:rsidP="000735E9"/>
    <w:p w14:paraId="295E9342" w14:textId="2C4426FD" w:rsidR="000735E9" w:rsidRDefault="000735E9" w:rsidP="000735E9"/>
    <w:p w14:paraId="4D9893D9" w14:textId="716CC0CC" w:rsidR="000735E9" w:rsidRDefault="000735E9" w:rsidP="000735E9"/>
    <w:p w14:paraId="742D518F" w14:textId="099EDA1B" w:rsidR="000735E9" w:rsidRDefault="000735E9" w:rsidP="000735E9"/>
    <w:p w14:paraId="2E21FABA" w14:textId="689C7EE5" w:rsidR="000735E9" w:rsidRDefault="000735E9" w:rsidP="000735E9"/>
    <w:p w14:paraId="56BD026A" w14:textId="2C127393" w:rsidR="000735E9" w:rsidRDefault="000735E9" w:rsidP="000735E9"/>
    <w:p w14:paraId="5AE8AACA" w14:textId="2AECDFCD" w:rsidR="000735E9" w:rsidRDefault="000735E9" w:rsidP="000735E9"/>
    <w:p w14:paraId="5C527BD6" w14:textId="63659BB4" w:rsidR="000735E9" w:rsidRDefault="000735E9" w:rsidP="000735E9"/>
    <w:p w14:paraId="4C1335DC" w14:textId="1806213A" w:rsidR="000735E9" w:rsidRDefault="000735E9" w:rsidP="000735E9"/>
    <w:p w14:paraId="3E355B8D" w14:textId="200613E1" w:rsidR="000735E9" w:rsidRDefault="000735E9" w:rsidP="000735E9"/>
    <w:p w14:paraId="2435688B" w14:textId="2FF8731D" w:rsidR="000735E9" w:rsidRDefault="000735E9" w:rsidP="000735E9"/>
    <w:p w14:paraId="6964F879" w14:textId="619D2B19" w:rsidR="000735E9" w:rsidRDefault="000735E9" w:rsidP="000735E9"/>
    <w:p w14:paraId="658B428F" w14:textId="2A85580B" w:rsidR="000735E9" w:rsidRDefault="000735E9" w:rsidP="000735E9"/>
    <w:p w14:paraId="588F6DA5" w14:textId="116E3001" w:rsidR="000735E9" w:rsidRDefault="000735E9" w:rsidP="000735E9"/>
    <w:p w14:paraId="4B3460C4" w14:textId="0DE5F094" w:rsidR="000735E9" w:rsidRDefault="00A85094" w:rsidP="00A85094">
      <w:pPr>
        <w:pStyle w:val="Kop1"/>
        <w:numPr>
          <w:ilvl w:val="0"/>
          <w:numId w:val="14"/>
        </w:numPr>
      </w:pPr>
      <w:r>
        <w:t xml:space="preserve"> </w:t>
      </w:r>
      <w:bookmarkStart w:id="16" w:name="_Toc69390873"/>
      <w:bookmarkStart w:id="17" w:name="_Toc69391217"/>
      <w:r>
        <w:t>Beheeromgeving</w:t>
      </w:r>
      <w:bookmarkEnd w:id="16"/>
      <w:bookmarkEnd w:id="17"/>
    </w:p>
    <w:p w14:paraId="494B1703" w14:textId="60BE9F3C" w:rsidR="00A85094" w:rsidRDefault="00A85094" w:rsidP="00A85094"/>
    <w:p w14:paraId="0BEFB623" w14:textId="77777777" w:rsidR="00A85094" w:rsidRPr="00A85094" w:rsidRDefault="00A85094" w:rsidP="00A85094">
      <w:pPr>
        <w:pStyle w:val="Kop2"/>
      </w:pPr>
    </w:p>
    <w:p w14:paraId="16F9D43A" w14:textId="094F82D9" w:rsidR="000735E9" w:rsidRDefault="000735E9" w:rsidP="000735E9"/>
    <w:p w14:paraId="4A5B8723" w14:textId="345C2E6B" w:rsidR="000735E9" w:rsidRDefault="000735E9" w:rsidP="000735E9"/>
    <w:p w14:paraId="4F6D9D81" w14:textId="3B404783" w:rsidR="000735E9" w:rsidRDefault="000735E9" w:rsidP="000735E9"/>
    <w:p w14:paraId="2C044AC7" w14:textId="3BB57422" w:rsidR="000735E9" w:rsidRDefault="000735E9" w:rsidP="000735E9"/>
    <w:p w14:paraId="3B350CE6" w14:textId="7D3CB781" w:rsidR="000735E9" w:rsidRDefault="000735E9" w:rsidP="000735E9"/>
    <w:p w14:paraId="1D58DBE8" w14:textId="74F9197C" w:rsidR="000735E9" w:rsidRDefault="000735E9" w:rsidP="000735E9"/>
    <w:p w14:paraId="1353B1D2" w14:textId="0CD97DDD" w:rsidR="000735E9" w:rsidRDefault="000735E9" w:rsidP="000735E9"/>
    <w:p w14:paraId="0EBE4016" w14:textId="33AD3355" w:rsidR="000735E9" w:rsidRDefault="000735E9" w:rsidP="000735E9"/>
    <w:p w14:paraId="16970538" w14:textId="3AAFF7CE" w:rsidR="000735E9" w:rsidRDefault="000735E9" w:rsidP="000735E9"/>
    <w:p w14:paraId="0BC27819" w14:textId="3E861DE4" w:rsidR="000735E9" w:rsidRDefault="000735E9" w:rsidP="000735E9"/>
    <w:p w14:paraId="3A358041" w14:textId="318621F2" w:rsidR="000735E9" w:rsidRDefault="000735E9" w:rsidP="000735E9"/>
    <w:p w14:paraId="01D0FCB6" w14:textId="497B83A5" w:rsidR="000735E9" w:rsidRDefault="000735E9" w:rsidP="000735E9"/>
    <w:p w14:paraId="22762D42" w14:textId="2AB2FF11" w:rsidR="000735E9" w:rsidRDefault="000735E9" w:rsidP="000735E9"/>
    <w:p w14:paraId="2FEFEA98" w14:textId="28EA994F" w:rsidR="000735E9" w:rsidRDefault="000735E9" w:rsidP="000735E9"/>
    <w:p w14:paraId="4B083F65" w14:textId="1674DB6A" w:rsidR="008B1967" w:rsidRDefault="008B1967" w:rsidP="000735E9"/>
    <w:p w14:paraId="1C121D32" w14:textId="7DF6B6AA" w:rsidR="008B1967" w:rsidRDefault="008B1967" w:rsidP="000735E9"/>
    <w:p w14:paraId="7CCA9E1A" w14:textId="04203F83" w:rsidR="008B1967" w:rsidRDefault="008B1967" w:rsidP="000735E9"/>
    <w:p w14:paraId="64314600" w14:textId="51575DCB" w:rsidR="008B1967" w:rsidRDefault="008B1967" w:rsidP="000735E9"/>
    <w:p w14:paraId="1FB60EE3" w14:textId="2665E1A6" w:rsidR="008B1967" w:rsidRDefault="008B1967" w:rsidP="000735E9"/>
    <w:p w14:paraId="2D8E6636" w14:textId="4AF3F557" w:rsidR="008B1967" w:rsidRDefault="008B1967" w:rsidP="000735E9"/>
    <w:p w14:paraId="0C17EEA3" w14:textId="0D2AA980" w:rsidR="008B1967" w:rsidRDefault="008B1967" w:rsidP="000735E9"/>
    <w:p w14:paraId="38B55583" w14:textId="1F9E5D68" w:rsidR="008B1967" w:rsidRDefault="008B1967" w:rsidP="000735E9"/>
    <w:p w14:paraId="197217F4" w14:textId="490DB5D2" w:rsidR="008B1967" w:rsidRDefault="008B1967" w:rsidP="000735E9"/>
    <w:p w14:paraId="2E050C63" w14:textId="12B8F64D" w:rsidR="008B1967" w:rsidRDefault="008B1967" w:rsidP="000735E9"/>
    <w:p w14:paraId="5CCDB49F" w14:textId="5A9730FF" w:rsidR="008B1967" w:rsidRDefault="008B1967" w:rsidP="000735E9"/>
    <w:p w14:paraId="753F7C6D" w14:textId="1F9560FA" w:rsidR="008B1967" w:rsidRDefault="008B1967" w:rsidP="000735E9"/>
    <w:p w14:paraId="40B62891" w14:textId="273F2309" w:rsidR="008B1967" w:rsidRDefault="008B1967" w:rsidP="000735E9"/>
    <w:p w14:paraId="3C2FDA60" w14:textId="12D96101" w:rsidR="008B1967" w:rsidRDefault="008B1967" w:rsidP="000735E9"/>
    <w:p w14:paraId="386B2BD2" w14:textId="027CE392" w:rsidR="008B1967" w:rsidRDefault="008B1967" w:rsidP="000735E9"/>
    <w:p w14:paraId="0C330812" w14:textId="1CC95E94" w:rsidR="008B1967" w:rsidRDefault="008B1967" w:rsidP="000735E9"/>
    <w:p w14:paraId="743E1B89" w14:textId="0DB3482D" w:rsidR="008B1967" w:rsidRDefault="008B1967" w:rsidP="000735E9"/>
    <w:p w14:paraId="31E4A9B6" w14:textId="2C4F69E9" w:rsidR="008B1967" w:rsidRDefault="008B1967" w:rsidP="000735E9"/>
    <w:p w14:paraId="7D9ECB5C" w14:textId="4FEC7FB5" w:rsidR="008B1967" w:rsidRDefault="008B1967" w:rsidP="000735E9"/>
    <w:p w14:paraId="3EEC2330" w14:textId="040EB984" w:rsidR="008B1967" w:rsidRDefault="008B1967" w:rsidP="000735E9"/>
    <w:p w14:paraId="43EF9E99" w14:textId="5AA41C69" w:rsidR="008B1967" w:rsidRDefault="008B1967" w:rsidP="000735E9"/>
    <w:p w14:paraId="64E2D743" w14:textId="6D690D7D" w:rsidR="008B1967" w:rsidRDefault="008B1967" w:rsidP="000735E9"/>
    <w:p w14:paraId="723760AE" w14:textId="5184DF2F" w:rsidR="008B1967" w:rsidRDefault="008B1967" w:rsidP="000735E9"/>
    <w:p w14:paraId="7172DE2B" w14:textId="5EC21E7E" w:rsidR="008B1967" w:rsidRDefault="008B1967" w:rsidP="000735E9"/>
    <w:p w14:paraId="58189FD0" w14:textId="43B7D8D0" w:rsidR="008B1967" w:rsidRDefault="008B1967" w:rsidP="000735E9"/>
    <w:p w14:paraId="7F056CC4" w14:textId="0E2A86CE" w:rsidR="008B1967" w:rsidRDefault="008B1967" w:rsidP="000735E9"/>
    <w:p w14:paraId="10823A05" w14:textId="3F8240BD" w:rsidR="008B1967" w:rsidRPr="000735E9" w:rsidRDefault="00E95DB7" w:rsidP="00E95DB7">
      <w:pPr>
        <w:pStyle w:val="Kop1"/>
        <w:numPr>
          <w:ilvl w:val="0"/>
          <w:numId w:val="14"/>
        </w:numPr>
      </w:pPr>
      <w:r>
        <w:t xml:space="preserve"> </w:t>
      </w:r>
      <w:bookmarkStart w:id="18" w:name="_Toc69390874"/>
      <w:bookmarkStart w:id="19" w:name="_Toc69391218"/>
      <w:r>
        <w:t>Technisch</w:t>
      </w:r>
      <w:bookmarkEnd w:id="18"/>
      <w:bookmarkEnd w:id="19"/>
    </w:p>
    <w:sectPr w:rsidR="008B1967" w:rsidRPr="000735E9">
      <w:footerReference w:type="default" r:id="rId14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BB5CC" w14:textId="77777777" w:rsidR="00261082" w:rsidRDefault="00261082" w:rsidP="00D26CDD">
      <w:r>
        <w:separator/>
      </w:r>
    </w:p>
  </w:endnote>
  <w:endnote w:type="continuationSeparator" w:id="0">
    <w:p w14:paraId="73C588C2" w14:textId="77777777" w:rsidR="00261082" w:rsidRDefault="00261082" w:rsidP="00D26CDD">
      <w:r>
        <w:continuationSeparator/>
      </w:r>
    </w:p>
  </w:endnote>
  <w:endnote w:type="continuationNotice" w:id="1">
    <w:p w14:paraId="6B563A0F" w14:textId="77777777" w:rsidR="00261082" w:rsidRDefault="00261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venir Next Demi Bold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2776813"/>
      <w:docPartObj>
        <w:docPartGallery w:val="Page Numbers (Bottom of Page)"/>
        <w:docPartUnique/>
      </w:docPartObj>
    </w:sdtPr>
    <w:sdtContent>
      <w:p w14:paraId="7FF13070" w14:textId="33E726F1" w:rsidR="00166DE7" w:rsidRDefault="00166DE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4EFCC6" w14:textId="77777777" w:rsidR="00166DE7" w:rsidRDefault="00166DE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55308" w14:textId="77777777" w:rsidR="00261082" w:rsidRDefault="00261082" w:rsidP="00D26CDD">
      <w:r>
        <w:separator/>
      </w:r>
    </w:p>
  </w:footnote>
  <w:footnote w:type="continuationSeparator" w:id="0">
    <w:p w14:paraId="1EB08002" w14:textId="77777777" w:rsidR="00261082" w:rsidRDefault="00261082" w:rsidP="00D26CDD">
      <w:r>
        <w:continuationSeparator/>
      </w:r>
    </w:p>
  </w:footnote>
  <w:footnote w:type="continuationNotice" w:id="1">
    <w:p w14:paraId="470CB818" w14:textId="77777777" w:rsidR="00261082" w:rsidRDefault="002610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5E3E"/>
    <w:multiLevelType w:val="hybridMultilevel"/>
    <w:tmpl w:val="7FD6B924"/>
    <w:lvl w:ilvl="0" w:tplc="0413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71732F5"/>
    <w:multiLevelType w:val="hybridMultilevel"/>
    <w:tmpl w:val="FBF0D25A"/>
    <w:lvl w:ilvl="0" w:tplc="0CA68A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E5376"/>
    <w:multiLevelType w:val="hybridMultilevel"/>
    <w:tmpl w:val="09123B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0E07"/>
    <w:multiLevelType w:val="multilevel"/>
    <w:tmpl w:val="32C61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2156FC3"/>
    <w:multiLevelType w:val="multilevel"/>
    <w:tmpl w:val="B4BAD9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8B7631"/>
    <w:multiLevelType w:val="hybridMultilevel"/>
    <w:tmpl w:val="190664D8"/>
    <w:lvl w:ilvl="0" w:tplc="22300C96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D7539"/>
    <w:multiLevelType w:val="hybridMultilevel"/>
    <w:tmpl w:val="B4E072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17D95"/>
    <w:multiLevelType w:val="hybridMultilevel"/>
    <w:tmpl w:val="48B00824"/>
    <w:lvl w:ilvl="0" w:tplc="94A4C8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616E7"/>
    <w:multiLevelType w:val="multilevel"/>
    <w:tmpl w:val="BB66DE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5233CF6"/>
    <w:multiLevelType w:val="multilevel"/>
    <w:tmpl w:val="05B65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681363E"/>
    <w:multiLevelType w:val="hybridMultilevel"/>
    <w:tmpl w:val="1EA29162"/>
    <w:lvl w:ilvl="0" w:tplc="A08A7FD2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74506"/>
    <w:multiLevelType w:val="hybridMultilevel"/>
    <w:tmpl w:val="65E6A5E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1C67A5"/>
    <w:multiLevelType w:val="hybridMultilevel"/>
    <w:tmpl w:val="C0D89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D7982"/>
    <w:multiLevelType w:val="hybridMultilevel"/>
    <w:tmpl w:val="C89C9B0E"/>
    <w:lvl w:ilvl="0" w:tplc="6D1C2702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4"/>
  </w:num>
  <w:num w:numId="12">
    <w:abstractNumId w:val="8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93"/>
    <w:rsid w:val="00001268"/>
    <w:rsid w:val="00001DF4"/>
    <w:rsid w:val="00001FF7"/>
    <w:rsid w:val="00002618"/>
    <w:rsid w:val="00002A10"/>
    <w:rsid w:val="0000385D"/>
    <w:rsid w:val="00003B1C"/>
    <w:rsid w:val="00003DFD"/>
    <w:rsid w:val="00004306"/>
    <w:rsid w:val="0000431B"/>
    <w:rsid w:val="00004D26"/>
    <w:rsid w:val="00005C49"/>
    <w:rsid w:val="00007D05"/>
    <w:rsid w:val="00007DC9"/>
    <w:rsid w:val="00007FE1"/>
    <w:rsid w:val="000109B4"/>
    <w:rsid w:val="00011A49"/>
    <w:rsid w:val="00012CB2"/>
    <w:rsid w:val="00012E94"/>
    <w:rsid w:val="00013238"/>
    <w:rsid w:val="000148BB"/>
    <w:rsid w:val="000159C1"/>
    <w:rsid w:val="00015D4B"/>
    <w:rsid w:val="00016DCB"/>
    <w:rsid w:val="00020060"/>
    <w:rsid w:val="000200BE"/>
    <w:rsid w:val="0002087D"/>
    <w:rsid w:val="00020BFC"/>
    <w:rsid w:val="00020E26"/>
    <w:rsid w:val="00020F15"/>
    <w:rsid w:val="00021705"/>
    <w:rsid w:val="00021EED"/>
    <w:rsid w:val="000226A0"/>
    <w:rsid w:val="000227F6"/>
    <w:rsid w:val="00022C1D"/>
    <w:rsid w:val="00023014"/>
    <w:rsid w:val="000231EB"/>
    <w:rsid w:val="00023256"/>
    <w:rsid w:val="000237F9"/>
    <w:rsid w:val="00023F29"/>
    <w:rsid w:val="000246BF"/>
    <w:rsid w:val="00024859"/>
    <w:rsid w:val="00024F73"/>
    <w:rsid w:val="00026B90"/>
    <w:rsid w:val="0002795A"/>
    <w:rsid w:val="000305B9"/>
    <w:rsid w:val="0003078E"/>
    <w:rsid w:val="00030879"/>
    <w:rsid w:val="000308D5"/>
    <w:rsid w:val="00031095"/>
    <w:rsid w:val="0003134F"/>
    <w:rsid w:val="0003135A"/>
    <w:rsid w:val="00031902"/>
    <w:rsid w:val="0003193B"/>
    <w:rsid w:val="0003223B"/>
    <w:rsid w:val="00032282"/>
    <w:rsid w:val="000335AB"/>
    <w:rsid w:val="00034802"/>
    <w:rsid w:val="000357F1"/>
    <w:rsid w:val="0003584F"/>
    <w:rsid w:val="0003590C"/>
    <w:rsid w:val="0003604A"/>
    <w:rsid w:val="000373B2"/>
    <w:rsid w:val="000379FB"/>
    <w:rsid w:val="00037E0D"/>
    <w:rsid w:val="000402E0"/>
    <w:rsid w:val="000416CC"/>
    <w:rsid w:val="00041DE8"/>
    <w:rsid w:val="00041F6C"/>
    <w:rsid w:val="000424A7"/>
    <w:rsid w:val="0004251B"/>
    <w:rsid w:val="00043425"/>
    <w:rsid w:val="000435CB"/>
    <w:rsid w:val="000439B8"/>
    <w:rsid w:val="00043AD7"/>
    <w:rsid w:val="0004439F"/>
    <w:rsid w:val="000444B5"/>
    <w:rsid w:val="00046265"/>
    <w:rsid w:val="000463D8"/>
    <w:rsid w:val="00046F94"/>
    <w:rsid w:val="0004707C"/>
    <w:rsid w:val="00047199"/>
    <w:rsid w:val="00047417"/>
    <w:rsid w:val="000478F1"/>
    <w:rsid w:val="000500F4"/>
    <w:rsid w:val="00050130"/>
    <w:rsid w:val="000508EF"/>
    <w:rsid w:val="00050C0F"/>
    <w:rsid w:val="00051BA8"/>
    <w:rsid w:val="00051C80"/>
    <w:rsid w:val="000528C6"/>
    <w:rsid w:val="00053844"/>
    <w:rsid w:val="00053D0F"/>
    <w:rsid w:val="00054101"/>
    <w:rsid w:val="00054252"/>
    <w:rsid w:val="00055592"/>
    <w:rsid w:val="00055EEF"/>
    <w:rsid w:val="00056DAE"/>
    <w:rsid w:val="00056DFD"/>
    <w:rsid w:val="00056E59"/>
    <w:rsid w:val="00057E90"/>
    <w:rsid w:val="0006001D"/>
    <w:rsid w:val="0006010E"/>
    <w:rsid w:val="000602EF"/>
    <w:rsid w:val="000615D5"/>
    <w:rsid w:val="00062FAD"/>
    <w:rsid w:val="0006330E"/>
    <w:rsid w:val="00064393"/>
    <w:rsid w:val="00065885"/>
    <w:rsid w:val="000658ED"/>
    <w:rsid w:val="00066266"/>
    <w:rsid w:val="00067589"/>
    <w:rsid w:val="00067A3F"/>
    <w:rsid w:val="00070E9A"/>
    <w:rsid w:val="00071157"/>
    <w:rsid w:val="000718C9"/>
    <w:rsid w:val="000722E5"/>
    <w:rsid w:val="00072452"/>
    <w:rsid w:val="00072AF9"/>
    <w:rsid w:val="000735E9"/>
    <w:rsid w:val="0007364E"/>
    <w:rsid w:val="00073AD8"/>
    <w:rsid w:val="00074786"/>
    <w:rsid w:val="0007586B"/>
    <w:rsid w:val="00075924"/>
    <w:rsid w:val="0007653D"/>
    <w:rsid w:val="000765D9"/>
    <w:rsid w:val="00076B58"/>
    <w:rsid w:val="00076FA1"/>
    <w:rsid w:val="00077256"/>
    <w:rsid w:val="00080003"/>
    <w:rsid w:val="00080332"/>
    <w:rsid w:val="00080D8F"/>
    <w:rsid w:val="00081A33"/>
    <w:rsid w:val="00082180"/>
    <w:rsid w:val="000823BA"/>
    <w:rsid w:val="00082C40"/>
    <w:rsid w:val="00082CEA"/>
    <w:rsid w:val="000832C0"/>
    <w:rsid w:val="000833E3"/>
    <w:rsid w:val="00083604"/>
    <w:rsid w:val="00083DDE"/>
    <w:rsid w:val="0008511B"/>
    <w:rsid w:val="00085D57"/>
    <w:rsid w:val="000867A3"/>
    <w:rsid w:val="0009032E"/>
    <w:rsid w:val="0009044F"/>
    <w:rsid w:val="0009116D"/>
    <w:rsid w:val="00091B45"/>
    <w:rsid w:val="000926EA"/>
    <w:rsid w:val="0009422B"/>
    <w:rsid w:val="00094B16"/>
    <w:rsid w:val="000954FF"/>
    <w:rsid w:val="00095F9E"/>
    <w:rsid w:val="00096732"/>
    <w:rsid w:val="00096CDA"/>
    <w:rsid w:val="000A0484"/>
    <w:rsid w:val="000A0D6E"/>
    <w:rsid w:val="000A0D78"/>
    <w:rsid w:val="000A10B4"/>
    <w:rsid w:val="000A1838"/>
    <w:rsid w:val="000A2868"/>
    <w:rsid w:val="000A2B04"/>
    <w:rsid w:val="000A31F1"/>
    <w:rsid w:val="000A38A5"/>
    <w:rsid w:val="000A3F6B"/>
    <w:rsid w:val="000A4004"/>
    <w:rsid w:val="000A47F5"/>
    <w:rsid w:val="000A4984"/>
    <w:rsid w:val="000A61DD"/>
    <w:rsid w:val="000A68DB"/>
    <w:rsid w:val="000A6D3E"/>
    <w:rsid w:val="000A6EE8"/>
    <w:rsid w:val="000A71D0"/>
    <w:rsid w:val="000A71FC"/>
    <w:rsid w:val="000A733B"/>
    <w:rsid w:val="000B0A8C"/>
    <w:rsid w:val="000B0DFF"/>
    <w:rsid w:val="000B3296"/>
    <w:rsid w:val="000B3A7D"/>
    <w:rsid w:val="000B3D06"/>
    <w:rsid w:val="000B4800"/>
    <w:rsid w:val="000B57B2"/>
    <w:rsid w:val="000B6016"/>
    <w:rsid w:val="000B6260"/>
    <w:rsid w:val="000B63EF"/>
    <w:rsid w:val="000B66DE"/>
    <w:rsid w:val="000B74E9"/>
    <w:rsid w:val="000B77FE"/>
    <w:rsid w:val="000B7860"/>
    <w:rsid w:val="000C0876"/>
    <w:rsid w:val="000C0E0C"/>
    <w:rsid w:val="000C1180"/>
    <w:rsid w:val="000C142C"/>
    <w:rsid w:val="000C20FB"/>
    <w:rsid w:val="000C2287"/>
    <w:rsid w:val="000C22F6"/>
    <w:rsid w:val="000C2EB3"/>
    <w:rsid w:val="000C2F46"/>
    <w:rsid w:val="000C30A6"/>
    <w:rsid w:val="000C30C4"/>
    <w:rsid w:val="000C35B1"/>
    <w:rsid w:val="000C3AC3"/>
    <w:rsid w:val="000C4095"/>
    <w:rsid w:val="000C43FC"/>
    <w:rsid w:val="000C5018"/>
    <w:rsid w:val="000C5C4D"/>
    <w:rsid w:val="000C62F8"/>
    <w:rsid w:val="000C64ED"/>
    <w:rsid w:val="000C672A"/>
    <w:rsid w:val="000C7B21"/>
    <w:rsid w:val="000C7E8C"/>
    <w:rsid w:val="000D050E"/>
    <w:rsid w:val="000D05C0"/>
    <w:rsid w:val="000D0A23"/>
    <w:rsid w:val="000D2144"/>
    <w:rsid w:val="000D26C0"/>
    <w:rsid w:val="000D28D3"/>
    <w:rsid w:val="000D28F4"/>
    <w:rsid w:val="000D29E0"/>
    <w:rsid w:val="000D3AFC"/>
    <w:rsid w:val="000D402E"/>
    <w:rsid w:val="000D4164"/>
    <w:rsid w:val="000D45D1"/>
    <w:rsid w:val="000D4642"/>
    <w:rsid w:val="000D5249"/>
    <w:rsid w:val="000D6F9C"/>
    <w:rsid w:val="000D79C6"/>
    <w:rsid w:val="000E017B"/>
    <w:rsid w:val="000E0418"/>
    <w:rsid w:val="000E178E"/>
    <w:rsid w:val="000E18C6"/>
    <w:rsid w:val="000E244A"/>
    <w:rsid w:val="000E3273"/>
    <w:rsid w:val="000E3D5E"/>
    <w:rsid w:val="000E4502"/>
    <w:rsid w:val="000E5144"/>
    <w:rsid w:val="000E5F06"/>
    <w:rsid w:val="000E67AC"/>
    <w:rsid w:val="000E67B2"/>
    <w:rsid w:val="000E67FF"/>
    <w:rsid w:val="000E6879"/>
    <w:rsid w:val="000E7036"/>
    <w:rsid w:val="000E743D"/>
    <w:rsid w:val="000E7B21"/>
    <w:rsid w:val="000F01F2"/>
    <w:rsid w:val="000F0DFB"/>
    <w:rsid w:val="000F262C"/>
    <w:rsid w:val="000F26ED"/>
    <w:rsid w:val="000F2A96"/>
    <w:rsid w:val="000F2F29"/>
    <w:rsid w:val="000F319B"/>
    <w:rsid w:val="000F33DA"/>
    <w:rsid w:val="000F3666"/>
    <w:rsid w:val="000F36DE"/>
    <w:rsid w:val="000F3851"/>
    <w:rsid w:val="000F3EC8"/>
    <w:rsid w:val="000F539B"/>
    <w:rsid w:val="000F5405"/>
    <w:rsid w:val="000F56A5"/>
    <w:rsid w:val="000F58AB"/>
    <w:rsid w:val="000F6A3B"/>
    <w:rsid w:val="000F71C4"/>
    <w:rsid w:val="0010021B"/>
    <w:rsid w:val="001002F4"/>
    <w:rsid w:val="00100422"/>
    <w:rsid w:val="00100C79"/>
    <w:rsid w:val="00100D32"/>
    <w:rsid w:val="001012EB"/>
    <w:rsid w:val="001019F3"/>
    <w:rsid w:val="00101EF5"/>
    <w:rsid w:val="00101F1E"/>
    <w:rsid w:val="001020DA"/>
    <w:rsid w:val="00102343"/>
    <w:rsid w:val="0010266F"/>
    <w:rsid w:val="00104ACB"/>
    <w:rsid w:val="00105A12"/>
    <w:rsid w:val="00105B9C"/>
    <w:rsid w:val="00105CC1"/>
    <w:rsid w:val="00106200"/>
    <w:rsid w:val="00106B42"/>
    <w:rsid w:val="00110032"/>
    <w:rsid w:val="00110689"/>
    <w:rsid w:val="00110B9C"/>
    <w:rsid w:val="00110EFB"/>
    <w:rsid w:val="00110F37"/>
    <w:rsid w:val="00111384"/>
    <w:rsid w:val="00111A2D"/>
    <w:rsid w:val="001122C3"/>
    <w:rsid w:val="0011247C"/>
    <w:rsid w:val="0011273F"/>
    <w:rsid w:val="00113185"/>
    <w:rsid w:val="00113904"/>
    <w:rsid w:val="0011653F"/>
    <w:rsid w:val="0011659F"/>
    <w:rsid w:val="00116682"/>
    <w:rsid w:val="00117897"/>
    <w:rsid w:val="00120D7B"/>
    <w:rsid w:val="00121A5C"/>
    <w:rsid w:val="00121AA2"/>
    <w:rsid w:val="001225B0"/>
    <w:rsid w:val="001225B3"/>
    <w:rsid w:val="0012363D"/>
    <w:rsid w:val="00123A9B"/>
    <w:rsid w:val="00124840"/>
    <w:rsid w:val="00124CE5"/>
    <w:rsid w:val="00124FCB"/>
    <w:rsid w:val="00125318"/>
    <w:rsid w:val="00125C18"/>
    <w:rsid w:val="0012619D"/>
    <w:rsid w:val="00127B45"/>
    <w:rsid w:val="00127E87"/>
    <w:rsid w:val="001308C4"/>
    <w:rsid w:val="00131DA2"/>
    <w:rsid w:val="00132BC8"/>
    <w:rsid w:val="0013309E"/>
    <w:rsid w:val="001331BA"/>
    <w:rsid w:val="00133BDB"/>
    <w:rsid w:val="00135974"/>
    <w:rsid w:val="00135EB2"/>
    <w:rsid w:val="00136119"/>
    <w:rsid w:val="0013706F"/>
    <w:rsid w:val="00137464"/>
    <w:rsid w:val="00141027"/>
    <w:rsid w:val="001413F9"/>
    <w:rsid w:val="00143521"/>
    <w:rsid w:val="001435AB"/>
    <w:rsid w:val="00143C2D"/>
    <w:rsid w:val="001445BA"/>
    <w:rsid w:val="00144839"/>
    <w:rsid w:val="00146692"/>
    <w:rsid w:val="00146DEA"/>
    <w:rsid w:val="00146F9C"/>
    <w:rsid w:val="0014733B"/>
    <w:rsid w:val="0014765B"/>
    <w:rsid w:val="00147BA7"/>
    <w:rsid w:val="001501B4"/>
    <w:rsid w:val="0015095E"/>
    <w:rsid w:val="00151399"/>
    <w:rsid w:val="001529DE"/>
    <w:rsid w:val="00152E28"/>
    <w:rsid w:val="00152E58"/>
    <w:rsid w:val="0015379B"/>
    <w:rsid w:val="00153A0F"/>
    <w:rsid w:val="00154208"/>
    <w:rsid w:val="001550A4"/>
    <w:rsid w:val="00155628"/>
    <w:rsid w:val="001559CF"/>
    <w:rsid w:val="00156169"/>
    <w:rsid w:val="00156502"/>
    <w:rsid w:val="00156B49"/>
    <w:rsid w:val="00156D17"/>
    <w:rsid w:val="00157473"/>
    <w:rsid w:val="001602EF"/>
    <w:rsid w:val="00160676"/>
    <w:rsid w:val="00161140"/>
    <w:rsid w:val="001614E9"/>
    <w:rsid w:val="00161BBC"/>
    <w:rsid w:val="0016247F"/>
    <w:rsid w:val="001625C7"/>
    <w:rsid w:val="001626F0"/>
    <w:rsid w:val="00162BBE"/>
    <w:rsid w:val="0016338F"/>
    <w:rsid w:val="001633EC"/>
    <w:rsid w:val="0016359F"/>
    <w:rsid w:val="00163979"/>
    <w:rsid w:val="00163B4B"/>
    <w:rsid w:val="00164119"/>
    <w:rsid w:val="001649E7"/>
    <w:rsid w:val="00164E43"/>
    <w:rsid w:val="001650A6"/>
    <w:rsid w:val="001653C0"/>
    <w:rsid w:val="00165447"/>
    <w:rsid w:val="001657EC"/>
    <w:rsid w:val="001658E0"/>
    <w:rsid w:val="00166DE7"/>
    <w:rsid w:val="00172454"/>
    <w:rsid w:val="00172EE1"/>
    <w:rsid w:val="001731DA"/>
    <w:rsid w:val="00173A51"/>
    <w:rsid w:val="00174834"/>
    <w:rsid w:val="001753F8"/>
    <w:rsid w:val="00175F5C"/>
    <w:rsid w:val="001760A1"/>
    <w:rsid w:val="00177F81"/>
    <w:rsid w:val="001802E3"/>
    <w:rsid w:val="00180783"/>
    <w:rsid w:val="001823D4"/>
    <w:rsid w:val="00184099"/>
    <w:rsid w:val="001859C9"/>
    <w:rsid w:val="00186BE4"/>
    <w:rsid w:val="00187198"/>
    <w:rsid w:val="00187772"/>
    <w:rsid w:val="001903EE"/>
    <w:rsid w:val="001915C2"/>
    <w:rsid w:val="001928C5"/>
    <w:rsid w:val="00193971"/>
    <w:rsid w:val="00193E27"/>
    <w:rsid w:val="00194273"/>
    <w:rsid w:val="0019536D"/>
    <w:rsid w:val="001971A1"/>
    <w:rsid w:val="00197899"/>
    <w:rsid w:val="001A08E5"/>
    <w:rsid w:val="001A1387"/>
    <w:rsid w:val="001A14C2"/>
    <w:rsid w:val="001A3CA8"/>
    <w:rsid w:val="001A3D4E"/>
    <w:rsid w:val="001A42AD"/>
    <w:rsid w:val="001A51A4"/>
    <w:rsid w:val="001B02E0"/>
    <w:rsid w:val="001B1AB7"/>
    <w:rsid w:val="001B2DAD"/>
    <w:rsid w:val="001B3806"/>
    <w:rsid w:val="001B3C20"/>
    <w:rsid w:val="001B3CF9"/>
    <w:rsid w:val="001B63B9"/>
    <w:rsid w:val="001B66EA"/>
    <w:rsid w:val="001B6879"/>
    <w:rsid w:val="001B7DBC"/>
    <w:rsid w:val="001C02EC"/>
    <w:rsid w:val="001C1109"/>
    <w:rsid w:val="001C1150"/>
    <w:rsid w:val="001C11A7"/>
    <w:rsid w:val="001C122E"/>
    <w:rsid w:val="001C2E3B"/>
    <w:rsid w:val="001C4BD9"/>
    <w:rsid w:val="001C50E8"/>
    <w:rsid w:val="001C5936"/>
    <w:rsid w:val="001C7018"/>
    <w:rsid w:val="001C7A9C"/>
    <w:rsid w:val="001C7CCA"/>
    <w:rsid w:val="001D0A6C"/>
    <w:rsid w:val="001D108D"/>
    <w:rsid w:val="001D1325"/>
    <w:rsid w:val="001D164D"/>
    <w:rsid w:val="001D19E4"/>
    <w:rsid w:val="001D1DE4"/>
    <w:rsid w:val="001D1FEB"/>
    <w:rsid w:val="001D28CF"/>
    <w:rsid w:val="001D36B9"/>
    <w:rsid w:val="001D4288"/>
    <w:rsid w:val="001D46FB"/>
    <w:rsid w:val="001D4A36"/>
    <w:rsid w:val="001D4DDF"/>
    <w:rsid w:val="001D5328"/>
    <w:rsid w:val="001D5A22"/>
    <w:rsid w:val="001D607E"/>
    <w:rsid w:val="001D6451"/>
    <w:rsid w:val="001D7528"/>
    <w:rsid w:val="001D7759"/>
    <w:rsid w:val="001D7CA4"/>
    <w:rsid w:val="001E0770"/>
    <w:rsid w:val="001E0909"/>
    <w:rsid w:val="001E2867"/>
    <w:rsid w:val="001E2DC9"/>
    <w:rsid w:val="001E3342"/>
    <w:rsid w:val="001E3373"/>
    <w:rsid w:val="001E3396"/>
    <w:rsid w:val="001E41EA"/>
    <w:rsid w:val="001E4BB4"/>
    <w:rsid w:val="001E4C23"/>
    <w:rsid w:val="001E4E09"/>
    <w:rsid w:val="001E5003"/>
    <w:rsid w:val="001E526B"/>
    <w:rsid w:val="001E603B"/>
    <w:rsid w:val="001E6C4D"/>
    <w:rsid w:val="001E7460"/>
    <w:rsid w:val="001E7F43"/>
    <w:rsid w:val="001F01BE"/>
    <w:rsid w:val="001F19BC"/>
    <w:rsid w:val="001F1A23"/>
    <w:rsid w:val="001F291B"/>
    <w:rsid w:val="001F2B6D"/>
    <w:rsid w:val="001F2D66"/>
    <w:rsid w:val="001F3362"/>
    <w:rsid w:val="001F3ABC"/>
    <w:rsid w:val="001F40B1"/>
    <w:rsid w:val="001F4D74"/>
    <w:rsid w:val="001F4F7C"/>
    <w:rsid w:val="001F5519"/>
    <w:rsid w:val="001F56B6"/>
    <w:rsid w:val="001F6642"/>
    <w:rsid w:val="001F6C30"/>
    <w:rsid w:val="001F75A0"/>
    <w:rsid w:val="001F7666"/>
    <w:rsid w:val="001F7C0D"/>
    <w:rsid w:val="001F7E41"/>
    <w:rsid w:val="00200B71"/>
    <w:rsid w:val="00201ACB"/>
    <w:rsid w:val="00201C4E"/>
    <w:rsid w:val="00201E66"/>
    <w:rsid w:val="00202469"/>
    <w:rsid w:val="002025D3"/>
    <w:rsid w:val="00202F6B"/>
    <w:rsid w:val="0020358B"/>
    <w:rsid w:val="00205548"/>
    <w:rsid w:val="00205AF5"/>
    <w:rsid w:val="00205BBB"/>
    <w:rsid w:val="002066EE"/>
    <w:rsid w:val="00206AE1"/>
    <w:rsid w:val="00207075"/>
    <w:rsid w:val="0020749E"/>
    <w:rsid w:val="00207C9F"/>
    <w:rsid w:val="002119E2"/>
    <w:rsid w:val="00212B8D"/>
    <w:rsid w:val="0021369D"/>
    <w:rsid w:val="0021411F"/>
    <w:rsid w:val="0021470B"/>
    <w:rsid w:val="002158B7"/>
    <w:rsid w:val="00215B79"/>
    <w:rsid w:val="0021673B"/>
    <w:rsid w:val="002201F5"/>
    <w:rsid w:val="00220A92"/>
    <w:rsid w:val="00220A9C"/>
    <w:rsid w:val="00220B85"/>
    <w:rsid w:val="002210F6"/>
    <w:rsid w:val="0022115C"/>
    <w:rsid w:val="00221809"/>
    <w:rsid w:val="0022288F"/>
    <w:rsid w:val="00223D18"/>
    <w:rsid w:val="00224032"/>
    <w:rsid w:val="00224086"/>
    <w:rsid w:val="0022467B"/>
    <w:rsid w:val="0022553F"/>
    <w:rsid w:val="00225C7E"/>
    <w:rsid w:val="002260B9"/>
    <w:rsid w:val="0022661B"/>
    <w:rsid w:val="002267C3"/>
    <w:rsid w:val="002270CE"/>
    <w:rsid w:val="002271FA"/>
    <w:rsid w:val="0022739F"/>
    <w:rsid w:val="002275A6"/>
    <w:rsid w:val="00230195"/>
    <w:rsid w:val="002305D9"/>
    <w:rsid w:val="00230666"/>
    <w:rsid w:val="00231973"/>
    <w:rsid w:val="002335AF"/>
    <w:rsid w:val="00233BD5"/>
    <w:rsid w:val="002340F8"/>
    <w:rsid w:val="002341DE"/>
    <w:rsid w:val="00234E5B"/>
    <w:rsid w:val="00235120"/>
    <w:rsid w:val="00235772"/>
    <w:rsid w:val="00235827"/>
    <w:rsid w:val="00235B34"/>
    <w:rsid w:val="00235C4F"/>
    <w:rsid w:val="00235EBC"/>
    <w:rsid w:val="00235F6B"/>
    <w:rsid w:val="002364DB"/>
    <w:rsid w:val="00236D85"/>
    <w:rsid w:val="0023702C"/>
    <w:rsid w:val="00237327"/>
    <w:rsid w:val="00240404"/>
    <w:rsid w:val="00240C70"/>
    <w:rsid w:val="00241351"/>
    <w:rsid w:val="002413C7"/>
    <w:rsid w:val="00241455"/>
    <w:rsid w:val="0024261A"/>
    <w:rsid w:val="00242CA6"/>
    <w:rsid w:val="00242E60"/>
    <w:rsid w:val="00243021"/>
    <w:rsid w:val="00243CDB"/>
    <w:rsid w:val="0024497C"/>
    <w:rsid w:val="0024673B"/>
    <w:rsid w:val="00246D57"/>
    <w:rsid w:val="00246E85"/>
    <w:rsid w:val="00247079"/>
    <w:rsid w:val="00247479"/>
    <w:rsid w:val="00247C6B"/>
    <w:rsid w:val="00251576"/>
    <w:rsid w:val="00252100"/>
    <w:rsid w:val="00252828"/>
    <w:rsid w:val="00252DD4"/>
    <w:rsid w:val="00252E6F"/>
    <w:rsid w:val="0025383E"/>
    <w:rsid w:val="00253C15"/>
    <w:rsid w:val="002549D6"/>
    <w:rsid w:val="0025500A"/>
    <w:rsid w:val="00255253"/>
    <w:rsid w:val="00255509"/>
    <w:rsid w:val="00255A53"/>
    <w:rsid w:val="0025609F"/>
    <w:rsid w:val="00260050"/>
    <w:rsid w:val="00261082"/>
    <w:rsid w:val="00261508"/>
    <w:rsid w:val="0026225A"/>
    <w:rsid w:val="0026240F"/>
    <w:rsid w:val="00262915"/>
    <w:rsid w:val="00263184"/>
    <w:rsid w:val="002637A4"/>
    <w:rsid w:val="002643C3"/>
    <w:rsid w:val="002646A0"/>
    <w:rsid w:val="00264D31"/>
    <w:rsid w:val="00265971"/>
    <w:rsid w:val="00265A96"/>
    <w:rsid w:val="00265BF0"/>
    <w:rsid w:val="00265ED7"/>
    <w:rsid w:val="00267095"/>
    <w:rsid w:val="002676F6"/>
    <w:rsid w:val="00270015"/>
    <w:rsid w:val="00270644"/>
    <w:rsid w:val="0027091B"/>
    <w:rsid w:val="00271DFC"/>
    <w:rsid w:val="002731C8"/>
    <w:rsid w:val="00273383"/>
    <w:rsid w:val="00275465"/>
    <w:rsid w:val="00275F4F"/>
    <w:rsid w:val="002761BB"/>
    <w:rsid w:val="002765F6"/>
    <w:rsid w:val="00276A8F"/>
    <w:rsid w:val="00276F9F"/>
    <w:rsid w:val="00277217"/>
    <w:rsid w:val="00277BE4"/>
    <w:rsid w:val="0028026E"/>
    <w:rsid w:val="002802EA"/>
    <w:rsid w:val="002805C3"/>
    <w:rsid w:val="002807AB"/>
    <w:rsid w:val="00280E56"/>
    <w:rsid w:val="00281412"/>
    <w:rsid w:val="00282866"/>
    <w:rsid w:val="00283707"/>
    <w:rsid w:val="00284293"/>
    <w:rsid w:val="00284A6C"/>
    <w:rsid w:val="0028511D"/>
    <w:rsid w:val="00285256"/>
    <w:rsid w:val="00286456"/>
    <w:rsid w:val="00287403"/>
    <w:rsid w:val="0029086C"/>
    <w:rsid w:val="002911A0"/>
    <w:rsid w:val="002915C6"/>
    <w:rsid w:val="00291CA9"/>
    <w:rsid w:val="00294871"/>
    <w:rsid w:val="00295CA1"/>
    <w:rsid w:val="00295F5F"/>
    <w:rsid w:val="002965D3"/>
    <w:rsid w:val="002970D1"/>
    <w:rsid w:val="0029777D"/>
    <w:rsid w:val="00297AF2"/>
    <w:rsid w:val="00297C52"/>
    <w:rsid w:val="002A18C2"/>
    <w:rsid w:val="002A1C80"/>
    <w:rsid w:val="002A1CF8"/>
    <w:rsid w:val="002A25B1"/>
    <w:rsid w:val="002A2838"/>
    <w:rsid w:val="002A2B30"/>
    <w:rsid w:val="002A2BB9"/>
    <w:rsid w:val="002A2EC1"/>
    <w:rsid w:val="002A409E"/>
    <w:rsid w:val="002A4EE7"/>
    <w:rsid w:val="002A50C0"/>
    <w:rsid w:val="002A517F"/>
    <w:rsid w:val="002A5783"/>
    <w:rsid w:val="002A595D"/>
    <w:rsid w:val="002A606F"/>
    <w:rsid w:val="002A6392"/>
    <w:rsid w:val="002A7575"/>
    <w:rsid w:val="002A7B43"/>
    <w:rsid w:val="002A7E03"/>
    <w:rsid w:val="002B00F1"/>
    <w:rsid w:val="002B1056"/>
    <w:rsid w:val="002B106C"/>
    <w:rsid w:val="002B14EE"/>
    <w:rsid w:val="002B2704"/>
    <w:rsid w:val="002B2E57"/>
    <w:rsid w:val="002B2FF9"/>
    <w:rsid w:val="002B3CD4"/>
    <w:rsid w:val="002B422D"/>
    <w:rsid w:val="002B5D1E"/>
    <w:rsid w:val="002B7C93"/>
    <w:rsid w:val="002C0452"/>
    <w:rsid w:val="002C11D2"/>
    <w:rsid w:val="002C216A"/>
    <w:rsid w:val="002C2398"/>
    <w:rsid w:val="002C29EE"/>
    <w:rsid w:val="002C2BDA"/>
    <w:rsid w:val="002C3745"/>
    <w:rsid w:val="002C65A9"/>
    <w:rsid w:val="002C7CF8"/>
    <w:rsid w:val="002C7FAA"/>
    <w:rsid w:val="002D003A"/>
    <w:rsid w:val="002D05AD"/>
    <w:rsid w:val="002D08A2"/>
    <w:rsid w:val="002D103F"/>
    <w:rsid w:val="002D126B"/>
    <w:rsid w:val="002D1AB5"/>
    <w:rsid w:val="002D2D0C"/>
    <w:rsid w:val="002D34C6"/>
    <w:rsid w:val="002D387B"/>
    <w:rsid w:val="002D3EC9"/>
    <w:rsid w:val="002D43DA"/>
    <w:rsid w:val="002D4C4B"/>
    <w:rsid w:val="002D50B0"/>
    <w:rsid w:val="002D51D2"/>
    <w:rsid w:val="002D5BAA"/>
    <w:rsid w:val="002D6024"/>
    <w:rsid w:val="002D651E"/>
    <w:rsid w:val="002D6967"/>
    <w:rsid w:val="002D6D4E"/>
    <w:rsid w:val="002D6DE5"/>
    <w:rsid w:val="002D6ED0"/>
    <w:rsid w:val="002D6FAE"/>
    <w:rsid w:val="002D7C55"/>
    <w:rsid w:val="002E0568"/>
    <w:rsid w:val="002E1029"/>
    <w:rsid w:val="002E114C"/>
    <w:rsid w:val="002E1746"/>
    <w:rsid w:val="002E2872"/>
    <w:rsid w:val="002E2904"/>
    <w:rsid w:val="002E2EC8"/>
    <w:rsid w:val="002E36CF"/>
    <w:rsid w:val="002E3C19"/>
    <w:rsid w:val="002E3F98"/>
    <w:rsid w:val="002E4368"/>
    <w:rsid w:val="002E4E62"/>
    <w:rsid w:val="002E5CA6"/>
    <w:rsid w:val="002E5E90"/>
    <w:rsid w:val="002E5F79"/>
    <w:rsid w:val="002E69A0"/>
    <w:rsid w:val="002E7B2C"/>
    <w:rsid w:val="002E7B68"/>
    <w:rsid w:val="002F0426"/>
    <w:rsid w:val="002F0A4E"/>
    <w:rsid w:val="002F16FE"/>
    <w:rsid w:val="002F1927"/>
    <w:rsid w:val="002F202F"/>
    <w:rsid w:val="002F29CD"/>
    <w:rsid w:val="002F2D8F"/>
    <w:rsid w:val="002F3326"/>
    <w:rsid w:val="002F352D"/>
    <w:rsid w:val="002F449F"/>
    <w:rsid w:val="002F5551"/>
    <w:rsid w:val="002F55DB"/>
    <w:rsid w:val="002F5708"/>
    <w:rsid w:val="002F60D2"/>
    <w:rsid w:val="002F7720"/>
    <w:rsid w:val="002F7D5E"/>
    <w:rsid w:val="002F7DD9"/>
    <w:rsid w:val="00300A61"/>
    <w:rsid w:val="003015A3"/>
    <w:rsid w:val="003015F3"/>
    <w:rsid w:val="00302967"/>
    <w:rsid w:val="00303684"/>
    <w:rsid w:val="00303EDA"/>
    <w:rsid w:val="00303F34"/>
    <w:rsid w:val="003050F7"/>
    <w:rsid w:val="00305135"/>
    <w:rsid w:val="00305216"/>
    <w:rsid w:val="003054F3"/>
    <w:rsid w:val="00305666"/>
    <w:rsid w:val="003057BC"/>
    <w:rsid w:val="00305F50"/>
    <w:rsid w:val="00306669"/>
    <w:rsid w:val="00306731"/>
    <w:rsid w:val="00306A1D"/>
    <w:rsid w:val="00306B68"/>
    <w:rsid w:val="003079FE"/>
    <w:rsid w:val="00307EAA"/>
    <w:rsid w:val="003100B6"/>
    <w:rsid w:val="0031028C"/>
    <w:rsid w:val="00311079"/>
    <w:rsid w:val="00312206"/>
    <w:rsid w:val="0031224A"/>
    <w:rsid w:val="003122FA"/>
    <w:rsid w:val="0031290F"/>
    <w:rsid w:val="00313B27"/>
    <w:rsid w:val="003146CA"/>
    <w:rsid w:val="00314D8A"/>
    <w:rsid w:val="00315C39"/>
    <w:rsid w:val="00315CAF"/>
    <w:rsid w:val="00316138"/>
    <w:rsid w:val="003162F1"/>
    <w:rsid w:val="00316D7B"/>
    <w:rsid w:val="00317270"/>
    <w:rsid w:val="00317FD0"/>
    <w:rsid w:val="00320091"/>
    <w:rsid w:val="00320334"/>
    <w:rsid w:val="003213CD"/>
    <w:rsid w:val="00321D24"/>
    <w:rsid w:val="00321EA8"/>
    <w:rsid w:val="0032229E"/>
    <w:rsid w:val="003224F1"/>
    <w:rsid w:val="00322F2F"/>
    <w:rsid w:val="0032316D"/>
    <w:rsid w:val="003237DD"/>
    <w:rsid w:val="00325203"/>
    <w:rsid w:val="00325F78"/>
    <w:rsid w:val="003262DC"/>
    <w:rsid w:val="003263A9"/>
    <w:rsid w:val="0032722F"/>
    <w:rsid w:val="00327B7C"/>
    <w:rsid w:val="00327F86"/>
    <w:rsid w:val="003305F9"/>
    <w:rsid w:val="0033090A"/>
    <w:rsid w:val="00330BB0"/>
    <w:rsid w:val="00331058"/>
    <w:rsid w:val="0033240C"/>
    <w:rsid w:val="00332B2A"/>
    <w:rsid w:val="00333745"/>
    <w:rsid w:val="0033379E"/>
    <w:rsid w:val="00333B42"/>
    <w:rsid w:val="00334388"/>
    <w:rsid w:val="00334D5F"/>
    <w:rsid w:val="00335664"/>
    <w:rsid w:val="003357BF"/>
    <w:rsid w:val="0033622F"/>
    <w:rsid w:val="003402DD"/>
    <w:rsid w:val="00340432"/>
    <w:rsid w:val="00341224"/>
    <w:rsid w:val="0034155F"/>
    <w:rsid w:val="00341999"/>
    <w:rsid w:val="00341DD5"/>
    <w:rsid w:val="0034212A"/>
    <w:rsid w:val="00342172"/>
    <w:rsid w:val="00342B5F"/>
    <w:rsid w:val="00342FE0"/>
    <w:rsid w:val="003439A4"/>
    <w:rsid w:val="00345368"/>
    <w:rsid w:val="003471B7"/>
    <w:rsid w:val="00347648"/>
    <w:rsid w:val="00350E65"/>
    <w:rsid w:val="00351F14"/>
    <w:rsid w:val="00351F25"/>
    <w:rsid w:val="003520BC"/>
    <w:rsid w:val="003527C4"/>
    <w:rsid w:val="00353223"/>
    <w:rsid w:val="003533A5"/>
    <w:rsid w:val="00353A32"/>
    <w:rsid w:val="00355351"/>
    <w:rsid w:val="00355481"/>
    <w:rsid w:val="00355849"/>
    <w:rsid w:val="00355B33"/>
    <w:rsid w:val="00355CAB"/>
    <w:rsid w:val="003573E5"/>
    <w:rsid w:val="00357431"/>
    <w:rsid w:val="00357D05"/>
    <w:rsid w:val="00357E7C"/>
    <w:rsid w:val="003602C4"/>
    <w:rsid w:val="00360524"/>
    <w:rsid w:val="0036088D"/>
    <w:rsid w:val="00361569"/>
    <w:rsid w:val="00361D10"/>
    <w:rsid w:val="00362D0F"/>
    <w:rsid w:val="0036367A"/>
    <w:rsid w:val="003649BA"/>
    <w:rsid w:val="00364D8D"/>
    <w:rsid w:val="003651AD"/>
    <w:rsid w:val="00365754"/>
    <w:rsid w:val="003658B0"/>
    <w:rsid w:val="003660A1"/>
    <w:rsid w:val="0036621B"/>
    <w:rsid w:val="00366C72"/>
    <w:rsid w:val="00367116"/>
    <w:rsid w:val="00367B09"/>
    <w:rsid w:val="003701D8"/>
    <w:rsid w:val="00370B11"/>
    <w:rsid w:val="00370F66"/>
    <w:rsid w:val="00371595"/>
    <w:rsid w:val="00371925"/>
    <w:rsid w:val="00371E0F"/>
    <w:rsid w:val="003721F1"/>
    <w:rsid w:val="00372272"/>
    <w:rsid w:val="00373E28"/>
    <w:rsid w:val="0037454B"/>
    <w:rsid w:val="003750D8"/>
    <w:rsid w:val="003751CD"/>
    <w:rsid w:val="00375BF2"/>
    <w:rsid w:val="00375FA2"/>
    <w:rsid w:val="003761F8"/>
    <w:rsid w:val="0037690B"/>
    <w:rsid w:val="003801E2"/>
    <w:rsid w:val="0038044B"/>
    <w:rsid w:val="00380709"/>
    <w:rsid w:val="003814E9"/>
    <w:rsid w:val="00381CA6"/>
    <w:rsid w:val="00382D3D"/>
    <w:rsid w:val="00382F72"/>
    <w:rsid w:val="0038345F"/>
    <w:rsid w:val="0038372A"/>
    <w:rsid w:val="00383E8B"/>
    <w:rsid w:val="00384206"/>
    <w:rsid w:val="00384594"/>
    <w:rsid w:val="003845D9"/>
    <w:rsid w:val="0038556F"/>
    <w:rsid w:val="00385FF5"/>
    <w:rsid w:val="00387727"/>
    <w:rsid w:val="003879D1"/>
    <w:rsid w:val="00387AC8"/>
    <w:rsid w:val="00390778"/>
    <w:rsid w:val="00390AAD"/>
    <w:rsid w:val="00391761"/>
    <w:rsid w:val="0039392F"/>
    <w:rsid w:val="00393CC7"/>
    <w:rsid w:val="00394406"/>
    <w:rsid w:val="00396B3C"/>
    <w:rsid w:val="00396BC2"/>
    <w:rsid w:val="00397365"/>
    <w:rsid w:val="00397874"/>
    <w:rsid w:val="00397D85"/>
    <w:rsid w:val="00397F39"/>
    <w:rsid w:val="003A0123"/>
    <w:rsid w:val="003A020B"/>
    <w:rsid w:val="003A02DD"/>
    <w:rsid w:val="003A10BA"/>
    <w:rsid w:val="003A12FD"/>
    <w:rsid w:val="003A1EE3"/>
    <w:rsid w:val="003A262B"/>
    <w:rsid w:val="003A30DD"/>
    <w:rsid w:val="003A3733"/>
    <w:rsid w:val="003A3AA5"/>
    <w:rsid w:val="003A47B1"/>
    <w:rsid w:val="003A4F72"/>
    <w:rsid w:val="003A6214"/>
    <w:rsid w:val="003A67C8"/>
    <w:rsid w:val="003A7771"/>
    <w:rsid w:val="003A78C9"/>
    <w:rsid w:val="003B03F7"/>
    <w:rsid w:val="003B18EB"/>
    <w:rsid w:val="003B1934"/>
    <w:rsid w:val="003B1A09"/>
    <w:rsid w:val="003B1F92"/>
    <w:rsid w:val="003B2954"/>
    <w:rsid w:val="003B2D48"/>
    <w:rsid w:val="003B4B50"/>
    <w:rsid w:val="003B53F1"/>
    <w:rsid w:val="003B53F3"/>
    <w:rsid w:val="003B56DB"/>
    <w:rsid w:val="003B622F"/>
    <w:rsid w:val="003B67CE"/>
    <w:rsid w:val="003B6C34"/>
    <w:rsid w:val="003B6D4A"/>
    <w:rsid w:val="003B7016"/>
    <w:rsid w:val="003C0384"/>
    <w:rsid w:val="003C062B"/>
    <w:rsid w:val="003C0724"/>
    <w:rsid w:val="003C1AF6"/>
    <w:rsid w:val="003C3566"/>
    <w:rsid w:val="003C3895"/>
    <w:rsid w:val="003C3B1E"/>
    <w:rsid w:val="003C3C7A"/>
    <w:rsid w:val="003C4654"/>
    <w:rsid w:val="003C4FC2"/>
    <w:rsid w:val="003C51BE"/>
    <w:rsid w:val="003C54A0"/>
    <w:rsid w:val="003C5AD9"/>
    <w:rsid w:val="003C6C9C"/>
    <w:rsid w:val="003C74FB"/>
    <w:rsid w:val="003D0AAF"/>
    <w:rsid w:val="003D0D40"/>
    <w:rsid w:val="003D10FB"/>
    <w:rsid w:val="003D182D"/>
    <w:rsid w:val="003D1FF1"/>
    <w:rsid w:val="003D2E0C"/>
    <w:rsid w:val="003D34E3"/>
    <w:rsid w:val="003D40CC"/>
    <w:rsid w:val="003D422B"/>
    <w:rsid w:val="003D42DB"/>
    <w:rsid w:val="003D4481"/>
    <w:rsid w:val="003D480E"/>
    <w:rsid w:val="003D4A37"/>
    <w:rsid w:val="003D57A5"/>
    <w:rsid w:val="003D58C6"/>
    <w:rsid w:val="003D5C5B"/>
    <w:rsid w:val="003D6136"/>
    <w:rsid w:val="003D6BC3"/>
    <w:rsid w:val="003D72FA"/>
    <w:rsid w:val="003E0901"/>
    <w:rsid w:val="003E09B4"/>
    <w:rsid w:val="003E0B28"/>
    <w:rsid w:val="003E0FE5"/>
    <w:rsid w:val="003E2109"/>
    <w:rsid w:val="003E253E"/>
    <w:rsid w:val="003E3319"/>
    <w:rsid w:val="003E4FD5"/>
    <w:rsid w:val="003E507B"/>
    <w:rsid w:val="003E6A38"/>
    <w:rsid w:val="003E6E1F"/>
    <w:rsid w:val="003E719F"/>
    <w:rsid w:val="003F021A"/>
    <w:rsid w:val="003F135E"/>
    <w:rsid w:val="003F13DE"/>
    <w:rsid w:val="003F1447"/>
    <w:rsid w:val="003F26BB"/>
    <w:rsid w:val="003F2975"/>
    <w:rsid w:val="003F3517"/>
    <w:rsid w:val="003F3EF9"/>
    <w:rsid w:val="003F40B4"/>
    <w:rsid w:val="003F45A9"/>
    <w:rsid w:val="003F4AFE"/>
    <w:rsid w:val="003F50C9"/>
    <w:rsid w:val="003F56A9"/>
    <w:rsid w:val="003F7924"/>
    <w:rsid w:val="003F7C0E"/>
    <w:rsid w:val="004004AA"/>
    <w:rsid w:val="0040099D"/>
    <w:rsid w:val="00400A84"/>
    <w:rsid w:val="00401538"/>
    <w:rsid w:val="0040326A"/>
    <w:rsid w:val="00403403"/>
    <w:rsid w:val="00403902"/>
    <w:rsid w:val="00403B6D"/>
    <w:rsid w:val="004042BB"/>
    <w:rsid w:val="00404472"/>
    <w:rsid w:val="004045DE"/>
    <w:rsid w:val="00405505"/>
    <w:rsid w:val="004056B5"/>
    <w:rsid w:val="00405B05"/>
    <w:rsid w:val="004066DD"/>
    <w:rsid w:val="00406CD8"/>
    <w:rsid w:val="0040718B"/>
    <w:rsid w:val="0040741F"/>
    <w:rsid w:val="0040786E"/>
    <w:rsid w:val="00407E94"/>
    <w:rsid w:val="004104A1"/>
    <w:rsid w:val="004109AC"/>
    <w:rsid w:val="00410C81"/>
    <w:rsid w:val="00412495"/>
    <w:rsid w:val="00412675"/>
    <w:rsid w:val="00412846"/>
    <w:rsid w:val="00412EFF"/>
    <w:rsid w:val="00413336"/>
    <w:rsid w:val="00413DEF"/>
    <w:rsid w:val="00413E2F"/>
    <w:rsid w:val="00413EBC"/>
    <w:rsid w:val="00413F4D"/>
    <w:rsid w:val="004148CF"/>
    <w:rsid w:val="004152C4"/>
    <w:rsid w:val="004155C3"/>
    <w:rsid w:val="00415CA5"/>
    <w:rsid w:val="00416681"/>
    <w:rsid w:val="0041705E"/>
    <w:rsid w:val="00417155"/>
    <w:rsid w:val="00417460"/>
    <w:rsid w:val="004204F3"/>
    <w:rsid w:val="00420CE6"/>
    <w:rsid w:val="00421366"/>
    <w:rsid w:val="004213BE"/>
    <w:rsid w:val="00421978"/>
    <w:rsid w:val="00421C75"/>
    <w:rsid w:val="00422482"/>
    <w:rsid w:val="00422B62"/>
    <w:rsid w:val="004233D2"/>
    <w:rsid w:val="00423743"/>
    <w:rsid w:val="00423920"/>
    <w:rsid w:val="00423D9F"/>
    <w:rsid w:val="004242AE"/>
    <w:rsid w:val="004247DF"/>
    <w:rsid w:val="00424DE9"/>
    <w:rsid w:val="004255E8"/>
    <w:rsid w:val="00425B8F"/>
    <w:rsid w:val="004269CF"/>
    <w:rsid w:val="00426C9E"/>
    <w:rsid w:val="00426CF2"/>
    <w:rsid w:val="00426DC1"/>
    <w:rsid w:val="00427201"/>
    <w:rsid w:val="00427E93"/>
    <w:rsid w:val="004314A2"/>
    <w:rsid w:val="0043178C"/>
    <w:rsid w:val="00431827"/>
    <w:rsid w:val="0043186A"/>
    <w:rsid w:val="004321F8"/>
    <w:rsid w:val="0043238A"/>
    <w:rsid w:val="00433851"/>
    <w:rsid w:val="00433894"/>
    <w:rsid w:val="0043409A"/>
    <w:rsid w:val="004346F8"/>
    <w:rsid w:val="00434C92"/>
    <w:rsid w:val="004359FE"/>
    <w:rsid w:val="00436A33"/>
    <w:rsid w:val="00436D33"/>
    <w:rsid w:val="004379A7"/>
    <w:rsid w:val="00440F8E"/>
    <w:rsid w:val="00441B0F"/>
    <w:rsid w:val="0044232C"/>
    <w:rsid w:val="00442F56"/>
    <w:rsid w:val="004440E0"/>
    <w:rsid w:val="0044441E"/>
    <w:rsid w:val="00444CDE"/>
    <w:rsid w:val="00444E0F"/>
    <w:rsid w:val="004452AF"/>
    <w:rsid w:val="00445911"/>
    <w:rsid w:val="00445C98"/>
    <w:rsid w:val="00446B31"/>
    <w:rsid w:val="00446E0B"/>
    <w:rsid w:val="004471A5"/>
    <w:rsid w:val="0044743F"/>
    <w:rsid w:val="0045004E"/>
    <w:rsid w:val="00450135"/>
    <w:rsid w:val="00450165"/>
    <w:rsid w:val="00450530"/>
    <w:rsid w:val="004508DC"/>
    <w:rsid w:val="0045123C"/>
    <w:rsid w:val="0045180F"/>
    <w:rsid w:val="00451A2A"/>
    <w:rsid w:val="00452CEF"/>
    <w:rsid w:val="00452D21"/>
    <w:rsid w:val="00453191"/>
    <w:rsid w:val="004539FF"/>
    <w:rsid w:val="004542C6"/>
    <w:rsid w:val="00455018"/>
    <w:rsid w:val="00455434"/>
    <w:rsid w:val="00455770"/>
    <w:rsid w:val="0045609B"/>
    <w:rsid w:val="00456303"/>
    <w:rsid w:val="004566B3"/>
    <w:rsid w:val="00457513"/>
    <w:rsid w:val="00457800"/>
    <w:rsid w:val="004605D1"/>
    <w:rsid w:val="00460B1C"/>
    <w:rsid w:val="00462887"/>
    <w:rsid w:val="00462B7B"/>
    <w:rsid w:val="00462ECC"/>
    <w:rsid w:val="00463935"/>
    <w:rsid w:val="00464121"/>
    <w:rsid w:val="00464358"/>
    <w:rsid w:val="00464366"/>
    <w:rsid w:val="004646DE"/>
    <w:rsid w:val="00464741"/>
    <w:rsid w:val="004667FA"/>
    <w:rsid w:val="00466D12"/>
    <w:rsid w:val="004714AB"/>
    <w:rsid w:val="00471AF9"/>
    <w:rsid w:val="00472C64"/>
    <w:rsid w:val="00472CD2"/>
    <w:rsid w:val="00473DC1"/>
    <w:rsid w:val="004747B7"/>
    <w:rsid w:val="00474F1D"/>
    <w:rsid w:val="004763BA"/>
    <w:rsid w:val="00476A3B"/>
    <w:rsid w:val="004778F4"/>
    <w:rsid w:val="004805CB"/>
    <w:rsid w:val="00480FC0"/>
    <w:rsid w:val="004814EC"/>
    <w:rsid w:val="00481B17"/>
    <w:rsid w:val="00481FEA"/>
    <w:rsid w:val="0048234A"/>
    <w:rsid w:val="004828BF"/>
    <w:rsid w:val="00482937"/>
    <w:rsid w:val="004829E4"/>
    <w:rsid w:val="00482EFF"/>
    <w:rsid w:val="00482F03"/>
    <w:rsid w:val="0048316A"/>
    <w:rsid w:val="004838AB"/>
    <w:rsid w:val="00484DB5"/>
    <w:rsid w:val="00485B66"/>
    <w:rsid w:val="004861B0"/>
    <w:rsid w:val="0048666D"/>
    <w:rsid w:val="0049068D"/>
    <w:rsid w:val="004908EA"/>
    <w:rsid w:val="00490A65"/>
    <w:rsid w:val="00490D91"/>
    <w:rsid w:val="00490EE0"/>
    <w:rsid w:val="004915E0"/>
    <w:rsid w:val="00491771"/>
    <w:rsid w:val="00491A66"/>
    <w:rsid w:val="00492268"/>
    <w:rsid w:val="00494000"/>
    <w:rsid w:val="004943B6"/>
    <w:rsid w:val="00494C4D"/>
    <w:rsid w:val="004951F5"/>
    <w:rsid w:val="0049531A"/>
    <w:rsid w:val="00495E15"/>
    <w:rsid w:val="004962D9"/>
    <w:rsid w:val="00497050"/>
    <w:rsid w:val="004973A9"/>
    <w:rsid w:val="00497E09"/>
    <w:rsid w:val="004A1F5C"/>
    <w:rsid w:val="004A2157"/>
    <w:rsid w:val="004A2A30"/>
    <w:rsid w:val="004A2C24"/>
    <w:rsid w:val="004A3A3D"/>
    <w:rsid w:val="004A4000"/>
    <w:rsid w:val="004A4460"/>
    <w:rsid w:val="004A44A3"/>
    <w:rsid w:val="004A4E5D"/>
    <w:rsid w:val="004A4EBF"/>
    <w:rsid w:val="004A5C32"/>
    <w:rsid w:val="004A6B4C"/>
    <w:rsid w:val="004A7E6A"/>
    <w:rsid w:val="004B0826"/>
    <w:rsid w:val="004B0D97"/>
    <w:rsid w:val="004B1AC4"/>
    <w:rsid w:val="004B2518"/>
    <w:rsid w:val="004B251E"/>
    <w:rsid w:val="004B26ED"/>
    <w:rsid w:val="004B2A6D"/>
    <w:rsid w:val="004B2E87"/>
    <w:rsid w:val="004B2F8D"/>
    <w:rsid w:val="004B350F"/>
    <w:rsid w:val="004B3EA3"/>
    <w:rsid w:val="004B481A"/>
    <w:rsid w:val="004B4944"/>
    <w:rsid w:val="004B4B42"/>
    <w:rsid w:val="004B50A9"/>
    <w:rsid w:val="004B540D"/>
    <w:rsid w:val="004B57EE"/>
    <w:rsid w:val="004B5B2F"/>
    <w:rsid w:val="004B5BDD"/>
    <w:rsid w:val="004B5CFB"/>
    <w:rsid w:val="004B7172"/>
    <w:rsid w:val="004C02BF"/>
    <w:rsid w:val="004C0E39"/>
    <w:rsid w:val="004C176F"/>
    <w:rsid w:val="004C1FC8"/>
    <w:rsid w:val="004C2165"/>
    <w:rsid w:val="004C255E"/>
    <w:rsid w:val="004C25B3"/>
    <w:rsid w:val="004C327C"/>
    <w:rsid w:val="004C45FA"/>
    <w:rsid w:val="004C499B"/>
    <w:rsid w:val="004C51F9"/>
    <w:rsid w:val="004C5253"/>
    <w:rsid w:val="004C6EAE"/>
    <w:rsid w:val="004C7898"/>
    <w:rsid w:val="004C7BCE"/>
    <w:rsid w:val="004D031F"/>
    <w:rsid w:val="004D079D"/>
    <w:rsid w:val="004D0B08"/>
    <w:rsid w:val="004D1AF4"/>
    <w:rsid w:val="004D1DC3"/>
    <w:rsid w:val="004D1EEF"/>
    <w:rsid w:val="004D2774"/>
    <w:rsid w:val="004D29EA"/>
    <w:rsid w:val="004D2E1C"/>
    <w:rsid w:val="004D3D6C"/>
    <w:rsid w:val="004D3EF9"/>
    <w:rsid w:val="004D46F3"/>
    <w:rsid w:val="004D47C3"/>
    <w:rsid w:val="004D5843"/>
    <w:rsid w:val="004D5AC6"/>
    <w:rsid w:val="004D60D4"/>
    <w:rsid w:val="004D6184"/>
    <w:rsid w:val="004D69E4"/>
    <w:rsid w:val="004D6AA4"/>
    <w:rsid w:val="004E03B1"/>
    <w:rsid w:val="004E0B57"/>
    <w:rsid w:val="004E0E08"/>
    <w:rsid w:val="004E102E"/>
    <w:rsid w:val="004E12F5"/>
    <w:rsid w:val="004E154E"/>
    <w:rsid w:val="004E3263"/>
    <w:rsid w:val="004E35F8"/>
    <w:rsid w:val="004E367D"/>
    <w:rsid w:val="004E3BFB"/>
    <w:rsid w:val="004E4704"/>
    <w:rsid w:val="004E5657"/>
    <w:rsid w:val="004E56FF"/>
    <w:rsid w:val="004E5872"/>
    <w:rsid w:val="004E5AE0"/>
    <w:rsid w:val="004E5F5D"/>
    <w:rsid w:val="004E6941"/>
    <w:rsid w:val="004E6B6D"/>
    <w:rsid w:val="004E7274"/>
    <w:rsid w:val="004E76EA"/>
    <w:rsid w:val="004F14E0"/>
    <w:rsid w:val="004F1A8A"/>
    <w:rsid w:val="004F2BD7"/>
    <w:rsid w:val="004F2E8A"/>
    <w:rsid w:val="004F2F8D"/>
    <w:rsid w:val="004F2FF5"/>
    <w:rsid w:val="004F31D0"/>
    <w:rsid w:val="004F322B"/>
    <w:rsid w:val="004F37FF"/>
    <w:rsid w:val="004F4978"/>
    <w:rsid w:val="004F4BE9"/>
    <w:rsid w:val="004F5A99"/>
    <w:rsid w:val="004F60B2"/>
    <w:rsid w:val="004F611F"/>
    <w:rsid w:val="004F64F7"/>
    <w:rsid w:val="004F67B6"/>
    <w:rsid w:val="004F6D53"/>
    <w:rsid w:val="004F6D64"/>
    <w:rsid w:val="004F6D67"/>
    <w:rsid w:val="004F71DA"/>
    <w:rsid w:val="004F7789"/>
    <w:rsid w:val="004F7846"/>
    <w:rsid w:val="004F7BAC"/>
    <w:rsid w:val="00501757"/>
    <w:rsid w:val="0050203C"/>
    <w:rsid w:val="00502A33"/>
    <w:rsid w:val="00502C06"/>
    <w:rsid w:val="00503352"/>
    <w:rsid w:val="0050337B"/>
    <w:rsid w:val="00503A99"/>
    <w:rsid w:val="00503D23"/>
    <w:rsid w:val="00503F5C"/>
    <w:rsid w:val="00504539"/>
    <w:rsid w:val="00505D7A"/>
    <w:rsid w:val="00506332"/>
    <w:rsid w:val="005069CB"/>
    <w:rsid w:val="005071ED"/>
    <w:rsid w:val="00507D1F"/>
    <w:rsid w:val="0051112C"/>
    <w:rsid w:val="00511DDC"/>
    <w:rsid w:val="00512B87"/>
    <w:rsid w:val="00513165"/>
    <w:rsid w:val="005131D0"/>
    <w:rsid w:val="00514769"/>
    <w:rsid w:val="00514E8B"/>
    <w:rsid w:val="0051566E"/>
    <w:rsid w:val="00516060"/>
    <w:rsid w:val="005167EB"/>
    <w:rsid w:val="00516F59"/>
    <w:rsid w:val="005173C5"/>
    <w:rsid w:val="005178B1"/>
    <w:rsid w:val="00520184"/>
    <w:rsid w:val="00520B1A"/>
    <w:rsid w:val="00521453"/>
    <w:rsid w:val="00521AED"/>
    <w:rsid w:val="00522200"/>
    <w:rsid w:val="00522F94"/>
    <w:rsid w:val="00523627"/>
    <w:rsid w:val="00523D85"/>
    <w:rsid w:val="00524680"/>
    <w:rsid w:val="00525070"/>
    <w:rsid w:val="00525A83"/>
    <w:rsid w:val="00525C06"/>
    <w:rsid w:val="00531287"/>
    <w:rsid w:val="0053263A"/>
    <w:rsid w:val="00532C07"/>
    <w:rsid w:val="005331F7"/>
    <w:rsid w:val="0053390E"/>
    <w:rsid w:val="00533E9A"/>
    <w:rsid w:val="0053460D"/>
    <w:rsid w:val="0053564B"/>
    <w:rsid w:val="00535C50"/>
    <w:rsid w:val="0053623B"/>
    <w:rsid w:val="0053652D"/>
    <w:rsid w:val="00536754"/>
    <w:rsid w:val="00536C0E"/>
    <w:rsid w:val="005377DE"/>
    <w:rsid w:val="00537A7B"/>
    <w:rsid w:val="00537DAF"/>
    <w:rsid w:val="00537E85"/>
    <w:rsid w:val="005402C8"/>
    <w:rsid w:val="0054057A"/>
    <w:rsid w:val="005406F9"/>
    <w:rsid w:val="005409D2"/>
    <w:rsid w:val="0054149B"/>
    <w:rsid w:val="00541FA3"/>
    <w:rsid w:val="005420B9"/>
    <w:rsid w:val="00542683"/>
    <w:rsid w:val="00542DFD"/>
    <w:rsid w:val="005433CB"/>
    <w:rsid w:val="00544580"/>
    <w:rsid w:val="0054514E"/>
    <w:rsid w:val="00545A63"/>
    <w:rsid w:val="00545EC6"/>
    <w:rsid w:val="00545FF7"/>
    <w:rsid w:val="005467D1"/>
    <w:rsid w:val="005469E8"/>
    <w:rsid w:val="00547DA1"/>
    <w:rsid w:val="0055064E"/>
    <w:rsid w:val="00550F5A"/>
    <w:rsid w:val="005523B8"/>
    <w:rsid w:val="005525C1"/>
    <w:rsid w:val="0055277A"/>
    <w:rsid w:val="00553023"/>
    <w:rsid w:val="005535D5"/>
    <w:rsid w:val="005538DC"/>
    <w:rsid w:val="00553B75"/>
    <w:rsid w:val="00553E33"/>
    <w:rsid w:val="00554C70"/>
    <w:rsid w:val="00554D19"/>
    <w:rsid w:val="005560D8"/>
    <w:rsid w:val="0055655F"/>
    <w:rsid w:val="00556EFD"/>
    <w:rsid w:val="00557129"/>
    <w:rsid w:val="00557B89"/>
    <w:rsid w:val="00560123"/>
    <w:rsid w:val="00560279"/>
    <w:rsid w:val="005617E8"/>
    <w:rsid w:val="00561822"/>
    <w:rsid w:val="00561F78"/>
    <w:rsid w:val="00563251"/>
    <w:rsid w:val="005633CC"/>
    <w:rsid w:val="00563F49"/>
    <w:rsid w:val="0056514C"/>
    <w:rsid w:val="00565F79"/>
    <w:rsid w:val="00566736"/>
    <w:rsid w:val="005668D1"/>
    <w:rsid w:val="00566AB4"/>
    <w:rsid w:val="00567C53"/>
    <w:rsid w:val="00570C0F"/>
    <w:rsid w:val="00571430"/>
    <w:rsid w:val="005718F2"/>
    <w:rsid w:val="00573D98"/>
    <w:rsid w:val="00574C7A"/>
    <w:rsid w:val="00575A64"/>
    <w:rsid w:val="00575E93"/>
    <w:rsid w:val="0057639D"/>
    <w:rsid w:val="00580829"/>
    <w:rsid w:val="00580D20"/>
    <w:rsid w:val="00581492"/>
    <w:rsid w:val="00583760"/>
    <w:rsid w:val="0058408E"/>
    <w:rsid w:val="00584B12"/>
    <w:rsid w:val="00585795"/>
    <w:rsid w:val="00586FDC"/>
    <w:rsid w:val="005875B1"/>
    <w:rsid w:val="00587672"/>
    <w:rsid w:val="005877A3"/>
    <w:rsid w:val="0058783B"/>
    <w:rsid w:val="005901F0"/>
    <w:rsid w:val="00590EC1"/>
    <w:rsid w:val="00591E15"/>
    <w:rsid w:val="005922E9"/>
    <w:rsid w:val="00592783"/>
    <w:rsid w:val="00592D3B"/>
    <w:rsid w:val="005947F6"/>
    <w:rsid w:val="00595D2C"/>
    <w:rsid w:val="00596B94"/>
    <w:rsid w:val="00596DFC"/>
    <w:rsid w:val="00597B89"/>
    <w:rsid w:val="00597D11"/>
    <w:rsid w:val="005A01A4"/>
    <w:rsid w:val="005A0773"/>
    <w:rsid w:val="005A0F76"/>
    <w:rsid w:val="005A140E"/>
    <w:rsid w:val="005A147C"/>
    <w:rsid w:val="005A19B9"/>
    <w:rsid w:val="005A21DE"/>
    <w:rsid w:val="005A27EE"/>
    <w:rsid w:val="005A3D31"/>
    <w:rsid w:val="005A3DF5"/>
    <w:rsid w:val="005A54BD"/>
    <w:rsid w:val="005A5685"/>
    <w:rsid w:val="005A700D"/>
    <w:rsid w:val="005A750F"/>
    <w:rsid w:val="005A7EB8"/>
    <w:rsid w:val="005B0181"/>
    <w:rsid w:val="005B027F"/>
    <w:rsid w:val="005B0302"/>
    <w:rsid w:val="005B100D"/>
    <w:rsid w:val="005B1356"/>
    <w:rsid w:val="005B21FA"/>
    <w:rsid w:val="005B2332"/>
    <w:rsid w:val="005B249B"/>
    <w:rsid w:val="005B3047"/>
    <w:rsid w:val="005B4426"/>
    <w:rsid w:val="005B4990"/>
    <w:rsid w:val="005B634B"/>
    <w:rsid w:val="005B6FE4"/>
    <w:rsid w:val="005B7046"/>
    <w:rsid w:val="005B7360"/>
    <w:rsid w:val="005B76D0"/>
    <w:rsid w:val="005B76D3"/>
    <w:rsid w:val="005C0A36"/>
    <w:rsid w:val="005C12C1"/>
    <w:rsid w:val="005C1C16"/>
    <w:rsid w:val="005C1D60"/>
    <w:rsid w:val="005C1E2E"/>
    <w:rsid w:val="005C200D"/>
    <w:rsid w:val="005C311B"/>
    <w:rsid w:val="005C489F"/>
    <w:rsid w:val="005C5306"/>
    <w:rsid w:val="005C5B72"/>
    <w:rsid w:val="005C5D0B"/>
    <w:rsid w:val="005C6166"/>
    <w:rsid w:val="005C643C"/>
    <w:rsid w:val="005C6A6B"/>
    <w:rsid w:val="005C6B92"/>
    <w:rsid w:val="005C78D9"/>
    <w:rsid w:val="005C7F6C"/>
    <w:rsid w:val="005D045A"/>
    <w:rsid w:val="005D0876"/>
    <w:rsid w:val="005D0D4C"/>
    <w:rsid w:val="005D1BDE"/>
    <w:rsid w:val="005D1F04"/>
    <w:rsid w:val="005D1F84"/>
    <w:rsid w:val="005D2BFE"/>
    <w:rsid w:val="005D2DBD"/>
    <w:rsid w:val="005D38EC"/>
    <w:rsid w:val="005D4A5B"/>
    <w:rsid w:val="005D5112"/>
    <w:rsid w:val="005D625F"/>
    <w:rsid w:val="005D67CB"/>
    <w:rsid w:val="005D7106"/>
    <w:rsid w:val="005D7147"/>
    <w:rsid w:val="005D7B11"/>
    <w:rsid w:val="005D7CDE"/>
    <w:rsid w:val="005E054D"/>
    <w:rsid w:val="005E141A"/>
    <w:rsid w:val="005E212A"/>
    <w:rsid w:val="005E222D"/>
    <w:rsid w:val="005E25AB"/>
    <w:rsid w:val="005E2F32"/>
    <w:rsid w:val="005E322B"/>
    <w:rsid w:val="005E4190"/>
    <w:rsid w:val="005E4BB8"/>
    <w:rsid w:val="005E4BF7"/>
    <w:rsid w:val="005E4CFB"/>
    <w:rsid w:val="005E5A93"/>
    <w:rsid w:val="005E6A97"/>
    <w:rsid w:val="005E717C"/>
    <w:rsid w:val="005F06BB"/>
    <w:rsid w:val="005F0879"/>
    <w:rsid w:val="005F1000"/>
    <w:rsid w:val="005F1130"/>
    <w:rsid w:val="005F17FA"/>
    <w:rsid w:val="005F1AB7"/>
    <w:rsid w:val="005F2159"/>
    <w:rsid w:val="005F21ED"/>
    <w:rsid w:val="005F399B"/>
    <w:rsid w:val="005F3B4F"/>
    <w:rsid w:val="005F4271"/>
    <w:rsid w:val="005F4B1D"/>
    <w:rsid w:val="005F4DB2"/>
    <w:rsid w:val="005F5E78"/>
    <w:rsid w:val="005F723A"/>
    <w:rsid w:val="005F7B9C"/>
    <w:rsid w:val="00600ED6"/>
    <w:rsid w:val="00600FA8"/>
    <w:rsid w:val="006011B3"/>
    <w:rsid w:val="006020FC"/>
    <w:rsid w:val="006026D4"/>
    <w:rsid w:val="00602BE5"/>
    <w:rsid w:val="006035F0"/>
    <w:rsid w:val="00603701"/>
    <w:rsid w:val="0060390A"/>
    <w:rsid w:val="00603AA9"/>
    <w:rsid w:val="006042F5"/>
    <w:rsid w:val="006045B6"/>
    <w:rsid w:val="00605F71"/>
    <w:rsid w:val="0060693D"/>
    <w:rsid w:val="0060697F"/>
    <w:rsid w:val="00606FEF"/>
    <w:rsid w:val="00607988"/>
    <w:rsid w:val="00610445"/>
    <w:rsid w:val="006115DC"/>
    <w:rsid w:val="006120D1"/>
    <w:rsid w:val="00612795"/>
    <w:rsid w:val="00612C13"/>
    <w:rsid w:val="00612F04"/>
    <w:rsid w:val="006132D2"/>
    <w:rsid w:val="00613516"/>
    <w:rsid w:val="006136E7"/>
    <w:rsid w:val="00613779"/>
    <w:rsid w:val="006148AF"/>
    <w:rsid w:val="00614DD4"/>
    <w:rsid w:val="00615004"/>
    <w:rsid w:val="006156FC"/>
    <w:rsid w:val="00615A55"/>
    <w:rsid w:val="00616745"/>
    <w:rsid w:val="00616B7A"/>
    <w:rsid w:val="00616C51"/>
    <w:rsid w:val="00616D9C"/>
    <w:rsid w:val="006172F1"/>
    <w:rsid w:val="00617632"/>
    <w:rsid w:val="006219E8"/>
    <w:rsid w:val="00621F40"/>
    <w:rsid w:val="00623553"/>
    <w:rsid w:val="006257E1"/>
    <w:rsid w:val="00625A4C"/>
    <w:rsid w:val="00625ACA"/>
    <w:rsid w:val="00625B55"/>
    <w:rsid w:val="00625DDE"/>
    <w:rsid w:val="00626040"/>
    <w:rsid w:val="006261C9"/>
    <w:rsid w:val="00626CA3"/>
    <w:rsid w:val="00626E61"/>
    <w:rsid w:val="00626F19"/>
    <w:rsid w:val="00626FA7"/>
    <w:rsid w:val="006300E1"/>
    <w:rsid w:val="00630226"/>
    <w:rsid w:val="0063113C"/>
    <w:rsid w:val="00631732"/>
    <w:rsid w:val="00631DAC"/>
    <w:rsid w:val="00631E5E"/>
    <w:rsid w:val="00632466"/>
    <w:rsid w:val="00633233"/>
    <w:rsid w:val="00634681"/>
    <w:rsid w:val="00635120"/>
    <w:rsid w:val="00635874"/>
    <w:rsid w:val="00635DE2"/>
    <w:rsid w:val="00636F5C"/>
    <w:rsid w:val="00637069"/>
    <w:rsid w:val="00637569"/>
    <w:rsid w:val="00637BDB"/>
    <w:rsid w:val="0064184E"/>
    <w:rsid w:val="00641C30"/>
    <w:rsid w:val="00644CBD"/>
    <w:rsid w:val="00644F23"/>
    <w:rsid w:val="00645654"/>
    <w:rsid w:val="006457C0"/>
    <w:rsid w:val="00645A65"/>
    <w:rsid w:val="006461A1"/>
    <w:rsid w:val="00646926"/>
    <w:rsid w:val="00647053"/>
    <w:rsid w:val="00647375"/>
    <w:rsid w:val="00647943"/>
    <w:rsid w:val="00650002"/>
    <w:rsid w:val="00650075"/>
    <w:rsid w:val="0065072D"/>
    <w:rsid w:val="00650CF7"/>
    <w:rsid w:val="00651075"/>
    <w:rsid w:val="0065123E"/>
    <w:rsid w:val="0065171C"/>
    <w:rsid w:val="00651E51"/>
    <w:rsid w:val="006538C2"/>
    <w:rsid w:val="006550B7"/>
    <w:rsid w:val="00655196"/>
    <w:rsid w:val="00655500"/>
    <w:rsid w:val="00655568"/>
    <w:rsid w:val="00655E8D"/>
    <w:rsid w:val="006562C1"/>
    <w:rsid w:val="00657269"/>
    <w:rsid w:val="00657B6E"/>
    <w:rsid w:val="00657EC2"/>
    <w:rsid w:val="00660449"/>
    <w:rsid w:val="00660935"/>
    <w:rsid w:val="00661551"/>
    <w:rsid w:val="00661A43"/>
    <w:rsid w:val="00661A5A"/>
    <w:rsid w:val="00662A64"/>
    <w:rsid w:val="00662CBE"/>
    <w:rsid w:val="00662CD5"/>
    <w:rsid w:val="00663035"/>
    <w:rsid w:val="00663391"/>
    <w:rsid w:val="00663697"/>
    <w:rsid w:val="00663849"/>
    <w:rsid w:val="00664040"/>
    <w:rsid w:val="00664344"/>
    <w:rsid w:val="0066447E"/>
    <w:rsid w:val="00665131"/>
    <w:rsid w:val="00665C9C"/>
    <w:rsid w:val="00665E0B"/>
    <w:rsid w:val="006661D7"/>
    <w:rsid w:val="006672A1"/>
    <w:rsid w:val="00667468"/>
    <w:rsid w:val="00667896"/>
    <w:rsid w:val="006700F7"/>
    <w:rsid w:val="0067068C"/>
    <w:rsid w:val="00670BA0"/>
    <w:rsid w:val="0067326C"/>
    <w:rsid w:val="00673613"/>
    <w:rsid w:val="006744FC"/>
    <w:rsid w:val="00674584"/>
    <w:rsid w:val="00674C8A"/>
    <w:rsid w:val="00674F95"/>
    <w:rsid w:val="00675002"/>
    <w:rsid w:val="00675215"/>
    <w:rsid w:val="00675581"/>
    <w:rsid w:val="0067582B"/>
    <w:rsid w:val="00675956"/>
    <w:rsid w:val="00675CB9"/>
    <w:rsid w:val="00675E46"/>
    <w:rsid w:val="00676A74"/>
    <w:rsid w:val="00676E3A"/>
    <w:rsid w:val="006779A2"/>
    <w:rsid w:val="006801B4"/>
    <w:rsid w:val="00680536"/>
    <w:rsid w:val="00681E7B"/>
    <w:rsid w:val="0068453C"/>
    <w:rsid w:val="006848A7"/>
    <w:rsid w:val="006848FD"/>
    <w:rsid w:val="00684B3C"/>
    <w:rsid w:val="00684E36"/>
    <w:rsid w:val="00685272"/>
    <w:rsid w:val="0068569A"/>
    <w:rsid w:val="0068592C"/>
    <w:rsid w:val="00685951"/>
    <w:rsid w:val="00687923"/>
    <w:rsid w:val="00687F68"/>
    <w:rsid w:val="006901A0"/>
    <w:rsid w:val="0069029E"/>
    <w:rsid w:val="00692203"/>
    <w:rsid w:val="006933F9"/>
    <w:rsid w:val="00693F68"/>
    <w:rsid w:val="006945A7"/>
    <w:rsid w:val="00694610"/>
    <w:rsid w:val="006958F0"/>
    <w:rsid w:val="00695CBF"/>
    <w:rsid w:val="006963DB"/>
    <w:rsid w:val="00696832"/>
    <w:rsid w:val="00696AEF"/>
    <w:rsid w:val="00697DAF"/>
    <w:rsid w:val="006A0B16"/>
    <w:rsid w:val="006A0DAD"/>
    <w:rsid w:val="006A198D"/>
    <w:rsid w:val="006A215D"/>
    <w:rsid w:val="006A235F"/>
    <w:rsid w:val="006A338B"/>
    <w:rsid w:val="006A3D0A"/>
    <w:rsid w:val="006A4572"/>
    <w:rsid w:val="006A55E8"/>
    <w:rsid w:val="006A5CD9"/>
    <w:rsid w:val="006A6829"/>
    <w:rsid w:val="006A7FD6"/>
    <w:rsid w:val="006B07A2"/>
    <w:rsid w:val="006B1A98"/>
    <w:rsid w:val="006B224B"/>
    <w:rsid w:val="006B29DE"/>
    <w:rsid w:val="006B369D"/>
    <w:rsid w:val="006B3FF4"/>
    <w:rsid w:val="006B4146"/>
    <w:rsid w:val="006B459E"/>
    <w:rsid w:val="006B4AA5"/>
    <w:rsid w:val="006B4E7B"/>
    <w:rsid w:val="006B4E9E"/>
    <w:rsid w:val="006B553F"/>
    <w:rsid w:val="006B5746"/>
    <w:rsid w:val="006B58E8"/>
    <w:rsid w:val="006B5B0E"/>
    <w:rsid w:val="006B5DED"/>
    <w:rsid w:val="006B61D7"/>
    <w:rsid w:val="006B6B46"/>
    <w:rsid w:val="006B7DDA"/>
    <w:rsid w:val="006C0526"/>
    <w:rsid w:val="006C1819"/>
    <w:rsid w:val="006C1E12"/>
    <w:rsid w:val="006C1E71"/>
    <w:rsid w:val="006C20BB"/>
    <w:rsid w:val="006C3FEE"/>
    <w:rsid w:val="006C4B5C"/>
    <w:rsid w:val="006C5DF2"/>
    <w:rsid w:val="006C612E"/>
    <w:rsid w:val="006C6CB7"/>
    <w:rsid w:val="006C751D"/>
    <w:rsid w:val="006C7D43"/>
    <w:rsid w:val="006C7F77"/>
    <w:rsid w:val="006D06E7"/>
    <w:rsid w:val="006D20B6"/>
    <w:rsid w:val="006D217C"/>
    <w:rsid w:val="006D25C3"/>
    <w:rsid w:val="006D2BAB"/>
    <w:rsid w:val="006D33D3"/>
    <w:rsid w:val="006D3A88"/>
    <w:rsid w:val="006D4EA7"/>
    <w:rsid w:val="006D5F00"/>
    <w:rsid w:val="006D60A8"/>
    <w:rsid w:val="006D7070"/>
    <w:rsid w:val="006D7218"/>
    <w:rsid w:val="006D7621"/>
    <w:rsid w:val="006D76EC"/>
    <w:rsid w:val="006D7A6B"/>
    <w:rsid w:val="006E0509"/>
    <w:rsid w:val="006E1A9B"/>
    <w:rsid w:val="006E2209"/>
    <w:rsid w:val="006E2E59"/>
    <w:rsid w:val="006E3451"/>
    <w:rsid w:val="006E47E3"/>
    <w:rsid w:val="006E5072"/>
    <w:rsid w:val="006E6FA3"/>
    <w:rsid w:val="006E7DCA"/>
    <w:rsid w:val="006E7E21"/>
    <w:rsid w:val="006F069A"/>
    <w:rsid w:val="006F168F"/>
    <w:rsid w:val="006F169F"/>
    <w:rsid w:val="006F1B34"/>
    <w:rsid w:val="006F2201"/>
    <w:rsid w:val="006F2A5A"/>
    <w:rsid w:val="006F2D2B"/>
    <w:rsid w:val="006F2D2C"/>
    <w:rsid w:val="006F4488"/>
    <w:rsid w:val="006F4AC8"/>
    <w:rsid w:val="006F4C53"/>
    <w:rsid w:val="006F58E5"/>
    <w:rsid w:val="006F6E45"/>
    <w:rsid w:val="006F742E"/>
    <w:rsid w:val="006F7EF8"/>
    <w:rsid w:val="00700245"/>
    <w:rsid w:val="00700CB7"/>
    <w:rsid w:val="007011E0"/>
    <w:rsid w:val="007021A0"/>
    <w:rsid w:val="0070230F"/>
    <w:rsid w:val="00703426"/>
    <w:rsid w:val="007037C1"/>
    <w:rsid w:val="0070381A"/>
    <w:rsid w:val="00704760"/>
    <w:rsid w:val="00704C20"/>
    <w:rsid w:val="00705E7B"/>
    <w:rsid w:val="007063D9"/>
    <w:rsid w:val="00707402"/>
    <w:rsid w:val="00707B18"/>
    <w:rsid w:val="0071192A"/>
    <w:rsid w:val="007119F4"/>
    <w:rsid w:val="00711B7F"/>
    <w:rsid w:val="00713000"/>
    <w:rsid w:val="007132F0"/>
    <w:rsid w:val="007134FF"/>
    <w:rsid w:val="00713DFF"/>
    <w:rsid w:val="007158E5"/>
    <w:rsid w:val="00715A2A"/>
    <w:rsid w:val="00715F45"/>
    <w:rsid w:val="007171B8"/>
    <w:rsid w:val="007203FC"/>
    <w:rsid w:val="007206F4"/>
    <w:rsid w:val="00720C12"/>
    <w:rsid w:val="0072166B"/>
    <w:rsid w:val="00721C2C"/>
    <w:rsid w:val="00722E07"/>
    <w:rsid w:val="00723A11"/>
    <w:rsid w:val="00723CCA"/>
    <w:rsid w:val="00724E16"/>
    <w:rsid w:val="0072507A"/>
    <w:rsid w:val="007250BC"/>
    <w:rsid w:val="00725DCD"/>
    <w:rsid w:val="00727408"/>
    <w:rsid w:val="007277D2"/>
    <w:rsid w:val="00727CB2"/>
    <w:rsid w:val="00730050"/>
    <w:rsid w:val="0073171C"/>
    <w:rsid w:val="00731D4A"/>
    <w:rsid w:val="00732295"/>
    <w:rsid w:val="007322B7"/>
    <w:rsid w:val="00732AEF"/>
    <w:rsid w:val="00733A82"/>
    <w:rsid w:val="00733E4D"/>
    <w:rsid w:val="0073417B"/>
    <w:rsid w:val="007344AA"/>
    <w:rsid w:val="007349DD"/>
    <w:rsid w:val="00735D10"/>
    <w:rsid w:val="00737804"/>
    <w:rsid w:val="00737A3D"/>
    <w:rsid w:val="00740ADA"/>
    <w:rsid w:val="00740CC1"/>
    <w:rsid w:val="00742042"/>
    <w:rsid w:val="00742382"/>
    <w:rsid w:val="00742779"/>
    <w:rsid w:val="00742AA5"/>
    <w:rsid w:val="00743568"/>
    <w:rsid w:val="007439C4"/>
    <w:rsid w:val="007448B3"/>
    <w:rsid w:val="007473B8"/>
    <w:rsid w:val="00747492"/>
    <w:rsid w:val="007475FE"/>
    <w:rsid w:val="00747B0E"/>
    <w:rsid w:val="00747C8E"/>
    <w:rsid w:val="00747E92"/>
    <w:rsid w:val="0075110F"/>
    <w:rsid w:val="007514CF"/>
    <w:rsid w:val="00751B07"/>
    <w:rsid w:val="00752059"/>
    <w:rsid w:val="0075221B"/>
    <w:rsid w:val="00752C0A"/>
    <w:rsid w:val="007533FA"/>
    <w:rsid w:val="00754C88"/>
    <w:rsid w:val="00754D10"/>
    <w:rsid w:val="00754DED"/>
    <w:rsid w:val="007552C8"/>
    <w:rsid w:val="00755E8D"/>
    <w:rsid w:val="0075603C"/>
    <w:rsid w:val="00756E2E"/>
    <w:rsid w:val="0075728E"/>
    <w:rsid w:val="00757830"/>
    <w:rsid w:val="00757D08"/>
    <w:rsid w:val="00757FF7"/>
    <w:rsid w:val="00760478"/>
    <w:rsid w:val="00760F23"/>
    <w:rsid w:val="00761F62"/>
    <w:rsid w:val="00762292"/>
    <w:rsid w:val="00762909"/>
    <w:rsid w:val="00762E75"/>
    <w:rsid w:val="00763968"/>
    <w:rsid w:val="007639DE"/>
    <w:rsid w:val="0076462F"/>
    <w:rsid w:val="00764DDE"/>
    <w:rsid w:val="00765440"/>
    <w:rsid w:val="007656EC"/>
    <w:rsid w:val="007659C9"/>
    <w:rsid w:val="00765DBC"/>
    <w:rsid w:val="0076619F"/>
    <w:rsid w:val="00766D19"/>
    <w:rsid w:val="0077037F"/>
    <w:rsid w:val="007704B8"/>
    <w:rsid w:val="007707C0"/>
    <w:rsid w:val="00770B74"/>
    <w:rsid w:val="0077173E"/>
    <w:rsid w:val="007724B6"/>
    <w:rsid w:val="007728DD"/>
    <w:rsid w:val="00772975"/>
    <w:rsid w:val="00773571"/>
    <w:rsid w:val="007777BD"/>
    <w:rsid w:val="0078016B"/>
    <w:rsid w:val="007809C6"/>
    <w:rsid w:val="0078125B"/>
    <w:rsid w:val="007818FB"/>
    <w:rsid w:val="00781A04"/>
    <w:rsid w:val="00782DDC"/>
    <w:rsid w:val="00782E40"/>
    <w:rsid w:val="0078306E"/>
    <w:rsid w:val="007830F3"/>
    <w:rsid w:val="007838DD"/>
    <w:rsid w:val="00783A97"/>
    <w:rsid w:val="00783C25"/>
    <w:rsid w:val="00783EAA"/>
    <w:rsid w:val="00784880"/>
    <w:rsid w:val="007866B4"/>
    <w:rsid w:val="00786B07"/>
    <w:rsid w:val="00786F25"/>
    <w:rsid w:val="0078713D"/>
    <w:rsid w:val="0078727B"/>
    <w:rsid w:val="00791156"/>
    <w:rsid w:val="0079155C"/>
    <w:rsid w:val="00791692"/>
    <w:rsid w:val="00791A3D"/>
    <w:rsid w:val="00791B15"/>
    <w:rsid w:val="00791B9B"/>
    <w:rsid w:val="00791DC2"/>
    <w:rsid w:val="00791E54"/>
    <w:rsid w:val="00791F32"/>
    <w:rsid w:val="00792EFB"/>
    <w:rsid w:val="007931D9"/>
    <w:rsid w:val="007936EB"/>
    <w:rsid w:val="007942EC"/>
    <w:rsid w:val="00795AC4"/>
    <w:rsid w:val="0079675D"/>
    <w:rsid w:val="00796890"/>
    <w:rsid w:val="007970CB"/>
    <w:rsid w:val="007972DA"/>
    <w:rsid w:val="007A0C3B"/>
    <w:rsid w:val="007A2337"/>
    <w:rsid w:val="007A2BCD"/>
    <w:rsid w:val="007A474D"/>
    <w:rsid w:val="007A56CF"/>
    <w:rsid w:val="007A5799"/>
    <w:rsid w:val="007A5A57"/>
    <w:rsid w:val="007A6321"/>
    <w:rsid w:val="007A6608"/>
    <w:rsid w:val="007A669B"/>
    <w:rsid w:val="007A6D90"/>
    <w:rsid w:val="007A6DE6"/>
    <w:rsid w:val="007A6FAE"/>
    <w:rsid w:val="007A71EB"/>
    <w:rsid w:val="007A7FB7"/>
    <w:rsid w:val="007B0E5D"/>
    <w:rsid w:val="007B1017"/>
    <w:rsid w:val="007B2559"/>
    <w:rsid w:val="007B282B"/>
    <w:rsid w:val="007B2B07"/>
    <w:rsid w:val="007B580E"/>
    <w:rsid w:val="007B5995"/>
    <w:rsid w:val="007B6001"/>
    <w:rsid w:val="007B6F6B"/>
    <w:rsid w:val="007C005F"/>
    <w:rsid w:val="007C0468"/>
    <w:rsid w:val="007C046A"/>
    <w:rsid w:val="007C0BA9"/>
    <w:rsid w:val="007C155F"/>
    <w:rsid w:val="007C17C2"/>
    <w:rsid w:val="007C194F"/>
    <w:rsid w:val="007C23E2"/>
    <w:rsid w:val="007C23F7"/>
    <w:rsid w:val="007C3546"/>
    <w:rsid w:val="007C55DC"/>
    <w:rsid w:val="007C5C33"/>
    <w:rsid w:val="007C7855"/>
    <w:rsid w:val="007C7D8D"/>
    <w:rsid w:val="007D0DB6"/>
    <w:rsid w:val="007D0E60"/>
    <w:rsid w:val="007D12BA"/>
    <w:rsid w:val="007D19EA"/>
    <w:rsid w:val="007D1B97"/>
    <w:rsid w:val="007D206C"/>
    <w:rsid w:val="007D21D1"/>
    <w:rsid w:val="007D33A8"/>
    <w:rsid w:val="007D3685"/>
    <w:rsid w:val="007D53AB"/>
    <w:rsid w:val="007D5B79"/>
    <w:rsid w:val="007D5C02"/>
    <w:rsid w:val="007D61A5"/>
    <w:rsid w:val="007D6B3D"/>
    <w:rsid w:val="007D76C7"/>
    <w:rsid w:val="007D7764"/>
    <w:rsid w:val="007D7893"/>
    <w:rsid w:val="007E0070"/>
    <w:rsid w:val="007E0347"/>
    <w:rsid w:val="007E05B2"/>
    <w:rsid w:val="007E0CCC"/>
    <w:rsid w:val="007E2314"/>
    <w:rsid w:val="007E2B1E"/>
    <w:rsid w:val="007E3AAC"/>
    <w:rsid w:val="007E4588"/>
    <w:rsid w:val="007E4820"/>
    <w:rsid w:val="007E4E13"/>
    <w:rsid w:val="007E5E5A"/>
    <w:rsid w:val="007E6529"/>
    <w:rsid w:val="007E65BF"/>
    <w:rsid w:val="007E702E"/>
    <w:rsid w:val="007E71C3"/>
    <w:rsid w:val="007E7350"/>
    <w:rsid w:val="007E74B6"/>
    <w:rsid w:val="007F0EA2"/>
    <w:rsid w:val="007F1259"/>
    <w:rsid w:val="007F2741"/>
    <w:rsid w:val="007F2F9A"/>
    <w:rsid w:val="007F3045"/>
    <w:rsid w:val="007F34D5"/>
    <w:rsid w:val="007F3CA8"/>
    <w:rsid w:val="007F4F28"/>
    <w:rsid w:val="007F55D0"/>
    <w:rsid w:val="007F6922"/>
    <w:rsid w:val="0080020B"/>
    <w:rsid w:val="00800EA7"/>
    <w:rsid w:val="008017DD"/>
    <w:rsid w:val="00801AFD"/>
    <w:rsid w:val="00802296"/>
    <w:rsid w:val="008022B9"/>
    <w:rsid w:val="008038A7"/>
    <w:rsid w:val="0080487B"/>
    <w:rsid w:val="00804E07"/>
    <w:rsid w:val="008055ED"/>
    <w:rsid w:val="00806740"/>
    <w:rsid w:val="00806938"/>
    <w:rsid w:val="00806ABC"/>
    <w:rsid w:val="00810E12"/>
    <w:rsid w:val="00811573"/>
    <w:rsid w:val="0081170B"/>
    <w:rsid w:val="00811EB3"/>
    <w:rsid w:val="00812B3A"/>
    <w:rsid w:val="008135D7"/>
    <w:rsid w:val="008140A2"/>
    <w:rsid w:val="008149FC"/>
    <w:rsid w:val="00815161"/>
    <w:rsid w:val="008158F3"/>
    <w:rsid w:val="00816108"/>
    <w:rsid w:val="00816313"/>
    <w:rsid w:val="0081698D"/>
    <w:rsid w:val="00816C64"/>
    <w:rsid w:val="008171E0"/>
    <w:rsid w:val="008171F3"/>
    <w:rsid w:val="00817B64"/>
    <w:rsid w:val="00817BE6"/>
    <w:rsid w:val="00820C1B"/>
    <w:rsid w:val="00821833"/>
    <w:rsid w:val="0082186F"/>
    <w:rsid w:val="00821C9E"/>
    <w:rsid w:val="00823167"/>
    <w:rsid w:val="0082334F"/>
    <w:rsid w:val="00823657"/>
    <w:rsid w:val="00824661"/>
    <w:rsid w:val="008249E5"/>
    <w:rsid w:val="00824D6B"/>
    <w:rsid w:val="00824D78"/>
    <w:rsid w:val="0082538A"/>
    <w:rsid w:val="0082538E"/>
    <w:rsid w:val="008257FB"/>
    <w:rsid w:val="00825C0D"/>
    <w:rsid w:val="0082649E"/>
    <w:rsid w:val="00826D14"/>
    <w:rsid w:val="00827290"/>
    <w:rsid w:val="00827464"/>
    <w:rsid w:val="008276B1"/>
    <w:rsid w:val="00827BD6"/>
    <w:rsid w:val="00830559"/>
    <w:rsid w:val="00830578"/>
    <w:rsid w:val="0083120F"/>
    <w:rsid w:val="008312F0"/>
    <w:rsid w:val="00831404"/>
    <w:rsid w:val="00832296"/>
    <w:rsid w:val="00832BAC"/>
    <w:rsid w:val="00834009"/>
    <w:rsid w:val="00834530"/>
    <w:rsid w:val="00834E73"/>
    <w:rsid w:val="0083500B"/>
    <w:rsid w:val="00837D15"/>
    <w:rsid w:val="00837D74"/>
    <w:rsid w:val="00840902"/>
    <w:rsid w:val="00840E04"/>
    <w:rsid w:val="008412EB"/>
    <w:rsid w:val="008421C0"/>
    <w:rsid w:val="00842675"/>
    <w:rsid w:val="0084282E"/>
    <w:rsid w:val="00842FE4"/>
    <w:rsid w:val="0084349B"/>
    <w:rsid w:val="008443FB"/>
    <w:rsid w:val="0084606C"/>
    <w:rsid w:val="00846A5A"/>
    <w:rsid w:val="00847391"/>
    <w:rsid w:val="00847AAA"/>
    <w:rsid w:val="0085005E"/>
    <w:rsid w:val="008503C5"/>
    <w:rsid w:val="00850FFB"/>
    <w:rsid w:val="0085114A"/>
    <w:rsid w:val="0085211F"/>
    <w:rsid w:val="008522CE"/>
    <w:rsid w:val="00852D74"/>
    <w:rsid w:val="0085327F"/>
    <w:rsid w:val="008534FE"/>
    <w:rsid w:val="00853732"/>
    <w:rsid w:val="00853BA8"/>
    <w:rsid w:val="00853EDB"/>
    <w:rsid w:val="00854119"/>
    <w:rsid w:val="008542D1"/>
    <w:rsid w:val="008545B6"/>
    <w:rsid w:val="0085465A"/>
    <w:rsid w:val="0085537F"/>
    <w:rsid w:val="00855EBA"/>
    <w:rsid w:val="008569EA"/>
    <w:rsid w:val="0085720D"/>
    <w:rsid w:val="00860BA7"/>
    <w:rsid w:val="00861D9A"/>
    <w:rsid w:val="00862088"/>
    <w:rsid w:val="00862593"/>
    <w:rsid w:val="00863255"/>
    <w:rsid w:val="00865344"/>
    <w:rsid w:val="00865B66"/>
    <w:rsid w:val="00865F96"/>
    <w:rsid w:val="008660F4"/>
    <w:rsid w:val="00866AE1"/>
    <w:rsid w:val="00866CBB"/>
    <w:rsid w:val="00867372"/>
    <w:rsid w:val="0086743E"/>
    <w:rsid w:val="00867A9F"/>
    <w:rsid w:val="00870456"/>
    <w:rsid w:val="0087067A"/>
    <w:rsid w:val="008710C6"/>
    <w:rsid w:val="008712FD"/>
    <w:rsid w:val="00871A73"/>
    <w:rsid w:val="0087290B"/>
    <w:rsid w:val="00872DDA"/>
    <w:rsid w:val="00873040"/>
    <w:rsid w:val="008747CF"/>
    <w:rsid w:val="00874F31"/>
    <w:rsid w:val="00875822"/>
    <w:rsid w:val="00875DC2"/>
    <w:rsid w:val="008762A9"/>
    <w:rsid w:val="00876797"/>
    <w:rsid w:val="00877E2F"/>
    <w:rsid w:val="008800F0"/>
    <w:rsid w:val="008802A4"/>
    <w:rsid w:val="00881445"/>
    <w:rsid w:val="008817DD"/>
    <w:rsid w:val="00882B90"/>
    <w:rsid w:val="008833FD"/>
    <w:rsid w:val="008838C3"/>
    <w:rsid w:val="008842B3"/>
    <w:rsid w:val="008846BC"/>
    <w:rsid w:val="00884FCD"/>
    <w:rsid w:val="008855CE"/>
    <w:rsid w:val="008856EF"/>
    <w:rsid w:val="00885AD9"/>
    <w:rsid w:val="00885DA3"/>
    <w:rsid w:val="008860E8"/>
    <w:rsid w:val="008864BC"/>
    <w:rsid w:val="0088671E"/>
    <w:rsid w:val="008869C1"/>
    <w:rsid w:val="008870DD"/>
    <w:rsid w:val="0088797D"/>
    <w:rsid w:val="00887C6A"/>
    <w:rsid w:val="00890F73"/>
    <w:rsid w:val="00890F8D"/>
    <w:rsid w:val="00891353"/>
    <w:rsid w:val="00891811"/>
    <w:rsid w:val="008924D1"/>
    <w:rsid w:val="00892549"/>
    <w:rsid w:val="00892C80"/>
    <w:rsid w:val="00893835"/>
    <w:rsid w:val="00893F5F"/>
    <w:rsid w:val="00894194"/>
    <w:rsid w:val="008941C3"/>
    <w:rsid w:val="0089462E"/>
    <w:rsid w:val="00894DE7"/>
    <w:rsid w:val="008951BD"/>
    <w:rsid w:val="0089528F"/>
    <w:rsid w:val="00895571"/>
    <w:rsid w:val="00895629"/>
    <w:rsid w:val="008959D1"/>
    <w:rsid w:val="00895C9E"/>
    <w:rsid w:val="00896371"/>
    <w:rsid w:val="008A04BF"/>
    <w:rsid w:val="008A0716"/>
    <w:rsid w:val="008A0A1F"/>
    <w:rsid w:val="008A0D4A"/>
    <w:rsid w:val="008A1264"/>
    <w:rsid w:val="008A133F"/>
    <w:rsid w:val="008A16E3"/>
    <w:rsid w:val="008A1991"/>
    <w:rsid w:val="008A2713"/>
    <w:rsid w:val="008A2CC5"/>
    <w:rsid w:val="008A38B6"/>
    <w:rsid w:val="008A4AD9"/>
    <w:rsid w:val="008A5BA1"/>
    <w:rsid w:val="008A5DB3"/>
    <w:rsid w:val="008A5E29"/>
    <w:rsid w:val="008A7C3B"/>
    <w:rsid w:val="008B03CA"/>
    <w:rsid w:val="008B0D14"/>
    <w:rsid w:val="008B1603"/>
    <w:rsid w:val="008B166A"/>
    <w:rsid w:val="008B1967"/>
    <w:rsid w:val="008B2D97"/>
    <w:rsid w:val="008B35D3"/>
    <w:rsid w:val="008B4244"/>
    <w:rsid w:val="008B4A55"/>
    <w:rsid w:val="008B5BE6"/>
    <w:rsid w:val="008B709C"/>
    <w:rsid w:val="008C0059"/>
    <w:rsid w:val="008C06DB"/>
    <w:rsid w:val="008C1FE6"/>
    <w:rsid w:val="008C2226"/>
    <w:rsid w:val="008C2AB1"/>
    <w:rsid w:val="008C3BD8"/>
    <w:rsid w:val="008C4E41"/>
    <w:rsid w:val="008C5716"/>
    <w:rsid w:val="008C58A6"/>
    <w:rsid w:val="008C58E9"/>
    <w:rsid w:val="008C6711"/>
    <w:rsid w:val="008C6B96"/>
    <w:rsid w:val="008D0823"/>
    <w:rsid w:val="008D0D3A"/>
    <w:rsid w:val="008D17BC"/>
    <w:rsid w:val="008D3377"/>
    <w:rsid w:val="008D42DF"/>
    <w:rsid w:val="008D458D"/>
    <w:rsid w:val="008D47D2"/>
    <w:rsid w:val="008D62AA"/>
    <w:rsid w:val="008D6BA7"/>
    <w:rsid w:val="008D6BA9"/>
    <w:rsid w:val="008D7458"/>
    <w:rsid w:val="008D7CA1"/>
    <w:rsid w:val="008E0282"/>
    <w:rsid w:val="008E1002"/>
    <w:rsid w:val="008E1B0C"/>
    <w:rsid w:val="008E1C02"/>
    <w:rsid w:val="008E20BE"/>
    <w:rsid w:val="008E2420"/>
    <w:rsid w:val="008E36C0"/>
    <w:rsid w:val="008E39A2"/>
    <w:rsid w:val="008E3D2C"/>
    <w:rsid w:val="008E4600"/>
    <w:rsid w:val="008E5241"/>
    <w:rsid w:val="008E5806"/>
    <w:rsid w:val="008E58E9"/>
    <w:rsid w:val="008E5ACE"/>
    <w:rsid w:val="008E710A"/>
    <w:rsid w:val="008E7A3C"/>
    <w:rsid w:val="008F0C4D"/>
    <w:rsid w:val="008F144E"/>
    <w:rsid w:val="008F1F43"/>
    <w:rsid w:val="008F2150"/>
    <w:rsid w:val="008F2656"/>
    <w:rsid w:val="008F2F60"/>
    <w:rsid w:val="008F3365"/>
    <w:rsid w:val="008F390F"/>
    <w:rsid w:val="008F392A"/>
    <w:rsid w:val="008F43DF"/>
    <w:rsid w:val="008F4525"/>
    <w:rsid w:val="008F5BB2"/>
    <w:rsid w:val="008F5ED1"/>
    <w:rsid w:val="009004EB"/>
    <w:rsid w:val="00900E93"/>
    <w:rsid w:val="00901187"/>
    <w:rsid w:val="00901E36"/>
    <w:rsid w:val="009023E7"/>
    <w:rsid w:val="009033B3"/>
    <w:rsid w:val="00904DE8"/>
    <w:rsid w:val="00904F1B"/>
    <w:rsid w:val="009052D6"/>
    <w:rsid w:val="00905463"/>
    <w:rsid w:val="00905FC2"/>
    <w:rsid w:val="00906375"/>
    <w:rsid w:val="00907092"/>
    <w:rsid w:val="00907346"/>
    <w:rsid w:val="00907926"/>
    <w:rsid w:val="00907976"/>
    <w:rsid w:val="00907F0E"/>
    <w:rsid w:val="009109C9"/>
    <w:rsid w:val="00911177"/>
    <w:rsid w:val="009118DF"/>
    <w:rsid w:val="00911C6F"/>
    <w:rsid w:val="00911E24"/>
    <w:rsid w:val="00912B81"/>
    <w:rsid w:val="00913CD4"/>
    <w:rsid w:val="009142B2"/>
    <w:rsid w:val="00914416"/>
    <w:rsid w:val="00914987"/>
    <w:rsid w:val="00915798"/>
    <w:rsid w:val="00915867"/>
    <w:rsid w:val="00915C94"/>
    <w:rsid w:val="009170D9"/>
    <w:rsid w:val="009173C9"/>
    <w:rsid w:val="009207EA"/>
    <w:rsid w:val="00920F7D"/>
    <w:rsid w:val="009217F4"/>
    <w:rsid w:val="00922D77"/>
    <w:rsid w:val="0092348C"/>
    <w:rsid w:val="00923E1F"/>
    <w:rsid w:val="00924094"/>
    <w:rsid w:val="009242FA"/>
    <w:rsid w:val="00925623"/>
    <w:rsid w:val="00925ADF"/>
    <w:rsid w:val="00925B07"/>
    <w:rsid w:val="00925D33"/>
    <w:rsid w:val="00925E1F"/>
    <w:rsid w:val="00927A1C"/>
    <w:rsid w:val="0093072C"/>
    <w:rsid w:val="00930A2F"/>
    <w:rsid w:val="00932A01"/>
    <w:rsid w:val="00932CDF"/>
    <w:rsid w:val="00932D3C"/>
    <w:rsid w:val="009339B6"/>
    <w:rsid w:val="00933B69"/>
    <w:rsid w:val="00933BA6"/>
    <w:rsid w:val="00934720"/>
    <w:rsid w:val="00934DAA"/>
    <w:rsid w:val="009362E5"/>
    <w:rsid w:val="00936F11"/>
    <w:rsid w:val="00937A3C"/>
    <w:rsid w:val="00940781"/>
    <w:rsid w:val="00940A69"/>
    <w:rsid w:val="00940D15"/>
    <w:rsid w:val="009426A3"/>
    <w:rsid w:val="009427B1"/>
    <w:rsid w:val="00943528"/>
    <w:rsid w:val="00943E21"/>
    <w:rsid w:val="009457BF"/>
    <w:rsid w:val="009457D4"/>
    <w:rsid w:val="009458EB"/>
    <w:rsid w:val="00946A7E"/>
    <w:rsid w:val="009476D3"/>
    <w:rsid w:val="00947CC3"/>
    <w:rsid w:val="00947FC9"/>
    <w:rsid w:val="00950614"/>
    <w:rsid w:val="00950DBB"/>
    <w:rsid w:val="00950DCD"/>
    <w:rsid w:val="009513A9"/>
    <w:rsid w:val="009515AE"/>
    <w:rsid w:val="00951687"/>
    <w:rsid w:val="00952A73"/>
    <w:rsid w:val="00952C06"/>
    <w:rsid w:val="009545F6"/>
    <w:rsid w:val="00954778"/>
    <w:rsid w:val="0095673B"/>
    <w:rsid w:val="00956BAA"/>
    <w:rsid w:val="009575BC"/>
    <w:rsid w:val="009577CB"/>
    <w:rsid w:val="00960671"/>
    <w:rsid w:val="00960960"/>
    <w:rsid w:val="00961046"/>
    <w:rsid w:val="0096107F"/>
    <w:rsid w:val="009613C4"/>
    <w:rsid w:val="0096182A"/>
    <w:rsid w:val="009622B4"/>
    <w:rsid w:val="00962AF5"/>
    <w:rsid w:val="009630A7"/>
    <w:rsid w:val="00963D80"/>
    <w:rsid w:val="00964267"/>
    <w:rsid w:val="0096440A"/>
    <w:rsid w:val="00964867"/>
    <w:rsid w:val="0096666B"/>
    <w:rsid w:val="00966945"/>
    <w:rsid w:val="00967257"/>
    <w:rsid w:val="0096782C"/>
    <w:rsid w:val="0096793B"/>
    <w:rsid w:val="00970069"/>
    <w:rsid w:val="00970A0E"/>
    <w:rsid w:val="009715F2"/>
    <w:rsid w:val="0097177E"/>
    <w:rsid w:val="00971A68"/>
    <w:rsid w:val="00971A93"/>
    <w:rsid w:val="009739DA"/>
    <w:rsid w:val="00974337"/>
    <w:rsid w:val="009745D5"/>
    <w:rsid w:val="0097571F"/>
    <w:rsid w:val="009759C5"/>
    <w:rsid w:val="00975B26"/>
    <w:rsid w:val="00976538"/>
    <w:rsid w:val="00976664"/>
    <w:rsid w:val="00976B7F"/>
    <w:rsid w:val="00976CD5"/>
    <w:rsid w:val="009770DD"/>
    <w:rsid w:val="009772DC"/>
    <w:rsid w:val="00980DC4"/>
    <w:rsid w:val="00980EC9"/>
    <w:rsid w:val="009813D8"/>
    <w:rsid w:val="00981E7C"/>
    <w:rsid w:val="00982001"/>
    <w:rsid w:val="00982A89"/>
    <w:rsid w:val="00984BF6"/>
    <w:rsid w:val="00984C39"/>
    <w:rsid w:val="00985141"/>
    <w:rsid w:val="009857EC"/>
    <w:rsid w:val="009872C4"/>
    <w:rsid w:val="00987EFA"/>
    <w:rsid w:val="009900F7"/>
    <w:rsid w:val="0099084D"/>
    <w:rsid w:val="00992840"/>
    <w:rsid w:val="009929DD"/>
    <w:rsid w:val="00992E78"/>
    <w:rsid w:val="009938F3"/>
    <w:rsid w:val="00993919"/>
    <w:rsid w:val="00993B2A"/>
    <w:rsid w:val="00993B67"/>
    <w:rsid w:val="009941AB"/>
    <w:rsid w:val="00994278"/>
    <w:rsid w:val="0099439C"/>
    <w:rsid w:val="009944A6"/>
    <w:rsid w:val="00995EEB"/>
    <w:rsid w:val="009963A5"/>
    <w:rsid w:val="00996728"/>
    <w:rsid w:val="00997530"/>
    <w:rsid w:val="00997EA0"/>
    <w:rsid w:val="009A0807"/>
    <w:rsid w:val="009A0C2A"/>
    <w:rsid w:val="009A3B78"/>
    <w:rsid w:val="009A403F"/>
    <w:rsid w:val="009A4101"/>
    <w:rsid w:val="009A43D3"/>
    <w:rsid w:val="009A500E"/>
    <w:rsid w:val="009A654E"/>
    <w:rsid w:val="009A70A8"/>
    <w:rsid w:val="009B2A27"/>
    <w:rsid w:val="009B3082"/>
    <w:rsid w:val="009B360C"/>
    <w:rsid w:val="009B377F"/>
    <w:rsid w:val="009B4465"/>
    <w:rsid w:val="009B45D3"/>
    <w:rsid w:val="009B5073"/>
    <w:rsid w:val="009B562A"/>
    <w:rsid w:val="009B57E9"/>
    <w:rsid w:val="009B58A9"/>
    <w:rsid w:val="009B593F"/>
    <w:rsid w:val="009B6FA5"/>
    <w:rsid w:val="009B7E33"/>
    <w:rsid w:val="009C062A"/>
    <w:rsid w:val="009C07CC"/>
    <w:rsid w:val="009C0B82"/>
    <w:rsid w:val="009C1FD2"/>
    <w:rsid w:val="009C2413"/>
    <w:rsid w:val="009C28E0"/>
    <w:rsid w:val="009C339C"/>
    <w:rsid w:val="009C3809"/>
    <w:rsid w:val="009C38BE"/>
    <w:rsid w:val="009C3B1C"/>
    <w:rsid w:val="009C4163"/>
    <w:rsid w:val="009C42E7"/>
    <w:rsid w:val="009C4E93"/>
    <w:rsid w:val="009C52AC"/>
    <w:rsid w:val="009C57E8"/>
    <w:rsid w:val="009C69BF"/>
    <w:rsid w:val="009C750D"/>
    <w:rsid w:val="009D0E94"/>
    <w:rsid w:val="009D1D11"/>
    <w:rsid w:val="009D1FAD"/>
    <w:rsid w:val="009D2257"/>
    <w:rsid w:val="009D36E4"/>
    <w:rsid w:val="009D384C"/>
    <w:rsid w:val="009D44A7"/>
    <w:rsid w:val="009D4C90"/>
    <w:rsid w:val="009D5612"/>
    <w:rsid w:val="009D6493"/>
    <w:rsid w:val="009D6CD0"/>
    <w:rsid w:val="009D6E41"/>
    <w:rsid w:val="009D7567"/>
    <w:rsid w:val="009D761B"/>
    <w:rsid w:val="009D787E"/>
    <w:rsid w:val="009E073F"/>
    <w:rsid w:val="009E08DE"/>
    <w:rsid w:val="009E0ECE"/>
    <w:rsid w:val="009E2639"/>
    <w:rsid w:val="009E2A31"/>
    <w:rsid w:val="009E3228"/>
    <w:rsid w:val="009E41FD"/>
    <w:rsid w:val="009E4C40"/>
    <w:rsid w:val="009E4F20"/>
    <w:rsid w:val="009E60F1"/>
    <w:rsid w:val="009E6CFB"/>
    <w:rsid w:val="009E7BD9"/>
    <w:rsid w:val="009F03C2"/>
    <w:rsid w:val="009F1457"/>
    <w:rsid w:val="009F15E8"/>
    <w:rsid w:val="009F1F04"/>
    <w:rsid w:val="009F2033"/>
    <w:rsid w:val="009F2456"/>
    <w:rsid w:val="009F2A9B"/>
    <w:rsid w:val="009F2E42"/>
    <w:rsid w:val="009F381E"/>
    <w:rsid w:val="009F3888"/>
    <w:rsid w:val="009F38CE"/>
    <w:rsid w:val="009F505A"/>
    <w:rsid w:val="009F57FD"/>
    <w:rsid w:val="009F5BD8"/>
    <w:rsid w:val="009F6486"/>
    <w:rsid w:val="009F679A"/>
    <w:rsid w:val="009F6C5C"/>
    <w:rsid w:val="009F702A"/>
    <w:rsid w:val="009F7B15"/>
    <w:rsid w:val="00A00C98"/>
    <w:rsid w:val="00A01205"/>
    <w:rsid w:val="00A014D0"/>
    <w:rsid w:val="00A0270C"/>
    <w:rsid w:val="00A02710"/>
    <w:rsid w:val="00A03564"/>
    <w:rsid w:val="00A037F8"/>
    <w:rsid w:val="00A0419D"/>
    <w:rsid w:val="00A04E3B"/>
    <w:rsid w:val="00A052A9"/>
    <w:rsid w:val="00A0586E"/>
    <w:rsid w:val="00A064E2"/>
    <w:rsid w:val="00A06A7A"/>
    <w:rsid w:val="00A07101"/>
    <w:rsid w:val="00A07286"/>
    <w:rsid w:val="00A07611"/>
    <w:rsid w:val="00A07CCF"/>
    <w:rsid w:val="00A07DAD"/>
    <w:rsid w:val="00A07ED3"/>
    <w:rsid w:val="00A1009C"/>
    <w:rsid w:val="00A10CE0"/>
    <w:rsid w:val="00A10FA2"/>
    <w:rsid w:val="00A11655"/>
    <w:rsid w:val="00A11AD9"/>
    <w:rsid w:val="00A11CC6"/>
    <w:rsid w:val="00A1220C"/>
    <w:rsid w:val="00A12EFA"/>
    <w:rsid w:val="00A13503"/>
    <w:rsid w:val="00A13719"/>
    <w:rsid w:val="00A14C4E"/>
    <w:rsid w:val="00A155E4"/>
    <w:rsid w:val="00A15769"/>
    <w:rsid w:val="00A15908"/>
    <w:rsid w:val="00A179FE"/>
    <w:rsid w:val="00A17C9C"/>
    <w:rsid w:val="00A17E28"/>
    <w:rsid w:val="00A17EC1"/>
    <w:rsid w:val="00A17EDE"/>
    <w:rsid w:val="00A20767"/>
    <w:rsid w:val="00A20775"/>
    <w:rsid w:val="00A20855"/>
    <w:rsid w:val="00A20D15"/>
    <w:rsid w:val="00A20FC7"/>
    <w:rsid w:val="00A21CD8"/>
    <w:rsid w:val="00A223C3"/>
    <w:rsid w:val="00A229FB"/>
    <w:rsid w:val="00A22C91"/>
    <w:rsid w:val="00A23183"/>
    <w:rsid w:val="00A23CAC"/>
    <w:rsid w:val="00A23FEE"/>
    <w:rsid w:val="00A24D07"/>
    <w:rsid w:val="00A25563"/>
    <w:rsid w:val="00A258D0"/>
    <w:rsid w:val="00A2687C"/>
    <w:rsid w:val="00A26AE1"/>
    <w:rsid w:val="00A3088F"/>
    <w:rsid w:val="00A30A3C"/>
    <w:rsid w:val="00A32961"/>
    <w:rsid w:val="00A333B9"/>
    <w:rsid w:val="00A33B86"/>
    <w:rsid w:val="00A34840"/>
    <w:rsid w:val="00A357D5"/>
    <w:rsid w:val="00A35B97"/>
    <w:rsid w:val="00A36980"/>
    <w:rsid w:val="00A36DFC"/>
    <w:rsid w:val="00A37B52"/>
    <w:rsid w:val="00A37F4D"/>
    <w:rsid w:val="00A4020F"/>
    <w:rsid w:val="00A4028F"/>
    <w:rsid w:val="00A40862"/>
    <w:rsid w:val="00A40DBC"/>
    <w:rsid w:val="00A41397"/>
    <w:rsid w:val="00A417E8"/>
    <w:rsid w:val="00A419D4"/>
    <w:rsid w:val="00A41F2E"/>
    <w:rsid w:val="00A424CD"/>
    <w:rsid w:val="00A429A0"/>
    <w:rsid w:val="00A42DE4"/>
    <w:rsid w:val="00A42F3D"/>
    <w:rsid w:val="00A4314B"/>
    <w:rsid w:val="00A431BD"/>
    <w:rsid w:val="00A43DB3"/>
    <w:rsid w:val="00A43FC2"/>
    <w:rsid w:val="00A449DD"/>
    <w:rsid w:val="00A44ADB"/>
    <w:rsid w:val="00A45843"/>
    <w:rsid w:val="00A4588C"/>
    <w:rsid w:val="00A462F5"/>
    <w:rsid w:val="00A464E7"/>
    <w:rsid w:val="00A4751C"/>
    <w:rsid w:val="00A506F6"/>
    <w:rsid w:val="00A510D2"/>
    <w:rsid w:val="00A5217D"/>
    <w:rsid w:val="00A526D8"/>
    <w:rsid w:val="00A5292F"/>
    <w:rsid w:val="00A5354B"/>
    <w:rsid w:val="00A545E5"/>
    <w:rsid w:val="00A54638"/>
    <w:rsid w:val="00A55CDA"/>
    <w:rsid w:val="00A5631F"/>
    <w:rsid w:val="00A565A6"/>
    <w:rsid w:val="00A56C27"/>
    <w:rsid w:val="00A56CAA"/>
    <w:rsid w:val="00A60852"/>
    <w:rsid w:val="00A61214"/>
    <w:rsid w:val="00A6167F"/>
    <w:rsid w:val="00A61864"/>
    <w:rsid w:val="00A61C45"/>
    <w:rsid w:val="00A62464"/>
    <w:rsid w:val="00A62E92"/>
    <w:rsid w:val="00A642CB"/>
    <w:rsid w:val="00A6507C"/>
    <w:rsid w:val="00A6709D"/>
    <w:rsid w:val="00A67AAA"/>
    <w:rsid w:val="00A67D40"/>
    <w:rsid w:val="00A70A7F"/>
    <w:rsid w:val="00A70C12"/>
    <w:rsid w:val="00A70CC2"/>
    <w:rsid w:val="00A70E07"/>
    <w:rsid w:val="00A71425"/>
    <w:rsid w:val="00A7207A"/>
    <w:rsid w:val="00A72443"/>
    <w:rsid w:val="00A73075"/>
    <w:rsid w:val="00A7344E"/>
    <w:rsid w:val="00A73A8E"/>
    <w:rsid w:val="00A73E40"/>
    <w:rsid w:val="00A74C97"/>
    <w:rsid w:val="00A75683"/>
    <w:rsid w:val="00A75D95"/>
    <w:rsid w:val="00A75FE1"/>
    <w:rsid w:val="00A76138"/>
    <w:rsid w:val="00A769C2"/>
    <w:rsid w:val="00A76B6C"/>
    <w:rsid w:val="00A76CCF"/>
    <w:rsid w:val="00A77C46"/>
    <w:rsid w:val="00A80E57"/>
    <w:rsid w:val="00A81948"/>
    <w:rsid w:val="00A81B13"/>
    <w:rsid w:val="00A82492"/>
    <w:rsid w:val="00A825DC"/>
    <w:rsid w:val="00A82EAC"/>
    <w:rsid w:val="00A838D9"/>
    <w:rsid w:val="00A84436"/>
    <w:rsid w:val="00A8465A"/>
    <w:rsid w:val="00A84867"/>
    <w:rsid w:val="00A84952"/>
    <w:rsid w:val="00A84B93"/>
    <w:rsid w:val="00A84E37"/>
    <w:rsid w:val="00A85094"/>
    <w:rsid w:val="00A86422"/>
    <w:rsid w:val="00A869A0"/>
    <w:rsid w:val="00A86AE9"/>
    <w:rsid w:val="00A86C36"/>
    <w:rsid w:val="00A87199"/>
    <w:rsid w:val="00A87265"/>
    <w:rsid w:val="00A901AF"/>
    <w:rsid w:val="00A90689"/>
    <w:rsid w:val="00A90781"/>
    <w:rsid w:val="00A90815"/>
    <w:rsid w:val="00A91C39"/>
    <w:rsid w:val="00A92B48"/>
    <w:rsid w:val="00A930BE"/>
    <w:rsid w:val="00A94127"/>
    <w:rsid w:val="00A969BD"/>
    <w:rsid w:val="00A97034"/>
    <w:rsid w:val="00A975ED"/>
    <w:rsid w:val="00A977C1"/>
    <w:rsid w:val="00AA01C2"/>
    <w:rsid w:val="00AA18B5"/>
    <w:rsid w:val="00AA1DDA"/>
    <w:rsid w:val="00AA1FD4"/>
    <w:rsid w:val="00AA2155"/>
    <w:rsid w:val="00AA275C"/>
    <w:rsid w:val="00AA2DF8"/>
    <w:rsid w:val="00AA36AD"/>
    <w:rsid w:val="00AA64E0"/>
    <w:rsid w:val="00AA75EB"/>
    <w:rsid w:val="00AA79B2"/>
    <w:rsid w:val="00AB0FCA"/>
    <w:rsid w:val="00AB1EAB"/>
    <w:rsid w:val="00AB2BBC"/>
    <w:rsid w:val="00AB40C3"/>
    <w:rsid w:val="00AB598C"/>
    <w:rsid w:val="00AB5B16"/>
    <w:rsid w:val="00AB6A20"/>
    <w:rsid w:val="00AB6ACE"/>
    <w:rsid w:val="00AB7849"/>
    <w:rsid w:val="00AB7C46"/>
    <w:rsid w:val="00AB7E29"/>
    <w:rsid w:val="00AC0968"/>
    <w:rsid w:val="00AC13DC"/>
    <w:rsid w:val="00AC1759"/>
    <w:rsid w:val="00AC1984"/>
    <w:rsid w:val="00AC227C"/>
    <w:rsid w:val="00AC2E0C"/>
    <w:rsid w:val="00AC2F2D"/>
    <w:rsid w:val="00AC3C25"/>
    <w:rsid w:val="00AC3FF8"/>
    <w:rsid w:val="00AC45FD"/>
    <w:rsid w:val="00AC523C"/>
    <w:rsid w:val="00AC55E8"/>
    <w:rsid w:val="00AC58BD"/>
    <w:rsid w:val="00AC5AA8"/>
    <w:rsid w:val="00AC5EEF"/>
    <w:rsid w:val="00AC6B8D"/>
    <w:rsid w:val="00AC6BE2"/>
    <w:rsid w:val="00AC73CF"/>
    <w:rsid w:val="00AD15F9"/>
    <w:rsid w:val="00AD18F5"/>
    <w:rsid w:val="00AD30F9"/>
    <w:rsid w:val="00AD375B"/>
    <w:rsid w:val="00AD3B38"/>
    <w:rsid w:val="00AD41A4"/>
    <w:rsid w:val="00AD47E1"/>
    <w:rsid w:val="00AD6120"/>
    <w:rsid w:val="00AD7354"/>
    <w:rsid w:val="00AD73D3"/>
    <w:rsid w:val="00AE08DF"/>
    <w:rsid w:val="00AE0BA7"/>
    <w:rsid w:val="00AE1043"/>
    <w:rsid w:val="00AE17A4"/>
    <w:rsid w:val="00AE2133"/>
    <w:rsid w:val="00AE2586"/>
    <w:rsid w:val="00AE2F25"/>
    <w:rsid w:val="00AE38C3"/>
    <w:rsid w:val="00AE395C"/>
    <w:rsid w:val="00AE4661"/>
    <w:rsid w:val="00AE4BEC"/>
    <w:rsid w:val="00AE6C54"/>
    <w:rsid w:val="00AE77BF"/>
    <w:rsid w:val="00AF05D0"/>
    <w:rsid w:val="00AF092A"/>
    <w:rsid w:val="00AF09D0"/>
    <w:rsid w:val="00AF0D23"/>
    <w:rsid w:val="00AF0E23"/>
    <w:rsid w:val="00AF0E66"/>
    <w:rsid w:val="00AF18AB"/>
    <w:rsid w:val="00AF1955"/>
    <w:rsid w:val="00AF33A5"/>
    <w:rsid w:val="00AF3D27"/>
    <w:rsid w:val="00AF4160"/>
    <w:rsid w:val="00AF44DB"/>
    <w:rsid w:val="00AF4980"/>
    <w:rsid w:val="00AF55C0"/>
    <w:rsid w:val="00AF5CF0"/>
    <w:rsid w:val="00AF5E7A"/>
    <w:rsid w:val="00AF6986"/>
    <w:rsid w:val="00B008CD"/>
    <w:rsid w:val="00B0123E"/>
    <w:rsid w:val="00B0131F"/>
    <w:rsid w:val="00B01B80"/>
    <w:rsid w:val="00B01BA1"/>
    <w:rsid w:val="00B02A1A"/>
    <w:rsid w:val="00B02D62"/>
    <w:rsid w:val="00B030DE"/>
    <w:rsid w:val="00B031A3"/>
    <w:rsid w:val="00B03F80"/>
    <w:rsid w:val="00B04700"/>
    <w:rsid w:val="00B058E5"/>
    <w:rsid w:val="00B05947"/>
    <w:rsid w:val="00B05B43"/>
    <w:rsid w:val="00B05B9B"/>
    <w:rsid w:val="00B05BC0"/>
    <w:rsid w:val="00B06109"/>
    <w:rsid w:val="00B06918"/>
    <w:rsid w:val="00B06B36"/>
    <w:rsid w:val="00B07385"/>
    <w:rsid w:val="00B0754F"/>
    <w:rsid w:val="00B07C95"/>
    <w:rsid w:val="00B07DA3"/>
    <w:rsid w:val="00B10BA3"/>
    <w:rsid w:val="00B11290"/>
    <w:rsid w:val="00B11637"/>
    <w:rsid w:val="00B11A62"/>
    <w:rsid w:val="00B1220C"/>
    <w:rsid w:val="00B1235B"/>
    <w:rsid w:val="00B1376E"/>
    <w:rsid w:val="00B13A07"/>
    <w:rsid w:val="00B14C16"/>
    <w:rsid w:val="00B164AB"/>
    <w:rsid w:val="00B16CB3"/>
    <w:rsid w:val="00B17111"/>
    <w:rsid w:val="00B206E6"/>
    <w:rsid w:val="00B20FF0"/>
    <w:rsid w:val="00B21A70"/>
    <w:rsid w:val="00B2242D"/>
    <w:rsid w:val="00B22DBA"/>
    <w:rsid w:val="00B23299"/>
    <w:rsid w:val="00B24290"/>
    <w:rsid w:val="00B24467"/>
    <w:rsid w:val="00B244A3"/>
    <w:rsid w:val="00B247CA"/>
    <w:rsid w:val="00B24D82"/>
    <w:rsid w:val="00B24FEF"/>
    <w:rsid w:val="00B256B6"/>
    <w:rsid w:val="00B25BF7"/>
    <w:rsid w:val="00B26133"/>
    <w:rsid w:val="00B2650C"/>
    <w:rsid w:val="00B26686"/>
    <w:rsid w:val="00B26A34"/>
    <w:rsid w:val="00B26CD9"/>
    <w:rsid w:val="00B30097"/>
    <w:rsid w:val="00B306A4"/>
    <w:rsid w:val="00B31AB0"/>
    <w:rsid w:val="00B31ACC"/>
    <w:rsid w:val="00B32275"/>
    <w:rsid w:val="00B32410"/>
    <w:rsid w:val="00B3257F"/>
    <w:rsid w:val="00B32628"/>
    <w:rsid w:val="00B32A57"/>
    <w:rsid w:val="00B32BFC"/>
    <w:rsid w:val="00B331BA"/>
    <w:rsid w:val="00B33347"/>
    <w:rsid w:val="00B333EE"/>
    <w:rsid w:val="00B3351C"/>
    <w:rsid w:val="00B3353A"/>
    <w:rsid w:val="00B33826"/>
    <w:rsid w:val="00B3566E"/>
    <w:rsid w:val="00B35747"/>
    <w:rsid w:val="00B35DB4"/>
    <w:rsid w:val="00B35E64"/>
    <w:rsid w:val="00B364D5"/>
    <w:rsid w:val="00B36FE0"/>
    <w:rsid w:val="00B3772D"/>
    <w:rsid w:val="00B37A25"/>
    <w:rsid w:val="00B4013A"/>
    <w:rsid w:val="00B40197"/>
    <w:rsid w:val="00B42A4F"/>
    <w:rsid w:val="00B42FE5"/>
    <w:rsid w:val="00B4391B"/>
    <w:rsid w:val="00B4449A"/>
    <w:rsid w:val="00B456C2"/>
    <w:rsid w:val="00B45EF0"/>
    <w:rsid w:val="00B46556"/>
    <w:rsid w:val="00B46745"/>
    <w:rsid w:val="00B47651"/>
    <w:rsid w:val="00B51A93"/>
    <w:rsid w:val="00B52A5E"/>
    <w:rsid w:val="00B53440"/>
    <w:rsid w:val="00B53AB6"/>
    <w:rsid w:val="00B53BD8"/>
    <w:rsid w:val="00B55163"/>
    <w:rsid w:val="00B554B9"/>
    <w:rsid w:val="00B55780"/>
    <w:rsid w:val="00B55A2A"/>
    <w:rsid w:val="00B55AE2"/>
    <w:rsid w:val="00B55B16"/>
    <w:rsid w:val="00B55BAE"/>
    <w:rsid w:val="00B56248"/>
    <w:rsid w:val="00B56D28"/>
    <w:rsid w:val="00B57209"/>
    <w:rsid w:val="00B5770F"/>
    <w:rsid w:val="00B57C3C"/>
    <w:rsid w:val="00B606CC"/>
    <w:rsid w:val="00B613A5"/>
    <w:rsid w:val="00B61AAF"/>
    <w:rsid w:val="00B61C4A"/>
    <w:rsid w:val="00B62556"/>
    <w:rsid w:val="00B62A4C"/>
    <w:rsid w:val="00B62B5B"/>
    <w:rsid w:val="00B62F22"/>
    <w:rsid w:val="00B637AF"/>
    <w:rsid w:val="00B63D89"/>
    <w:rsid w:val="00B64115"/>
    <w:rsid w:val="00B6438D"/>
    <w:rsid w:val="00B64B51"/>
    <w:rsid w:val="00B654FA"/>
    <w:rsid w:val="00B65B71"/>
    <w:rsid w:val="00B65C24"/>
    <w:rsid w:val="00B6669E"/>
    <w:rsid w:val="00B66B40"/>
    <w:rsid w:val="00B66C70"/>
    <w:rsid w:val="00B71297"/>
    <w:rsid w:val="00B71B66"/>
    <w:rsid w:val="00B71CA3"/>
    <w:rsid w:val="00B71D4D"/>
    <w:rsid w:val="00B72524"/>
    <w:rsid w:val="00B72E02"/>
    <w:rsid w:val="00B74187"/>
    <w:rsid w:val="00B74206"/>
    <w:rsid w:val="00B74457"/>
    <w:rsid w:val="00B745C5"/>
    <w:rsid w:val="00B7625A"/>
    <w:rsid w:val="00B76AC8"/>
    <w:rsid w:val="00B76D4E"/>
    <w:rsid w:val="00B7733D"/>
    <w:rsid w:val="00B773DA"/>
    <w:rsid w:val="00B800E8"/>
    <w:rsid w:val="00B80D70"/>
    <w:rsid w:val="00B8138E"/>
    <w:rsid w:val="00B8173D"/>
    <w:rsid w:val="00B82FFF"/>
    <w:rsid w:val="00B83C1B"/>
    <w:rsid w:val="00B83DBB"/>
    <w:rsid w:val="00B84FC0"/>
    <w:rsid w:val="00B85DEB"/>
    <w:rsid w:val="00B85E44"/>
    <w:rsid w:val="00B863B1"/>
    <w:rsid w:val="00B86EB0"/>
    <w:rsid w:val="00B90ECD"/>
    <w:rsid w:val="00B910BF"/>
    <w:rsid w:val="00B9117D"/>
    <w:rsid w:val="00B91E6A"/>
    <w:rsid w:val="00B9229A"/>
    <w:rsid w:val="00B92464"/>
    <w:rsid w:val="00B9472F"/>
    <w:rsid w:val="00B95608"/>
    <w:rsid w:val="00B96B2F"/>
    <w:rsid w:val="00B96E75"/>
    <w:rsid w:val="00B97747"/>
    <w:rsid w:val="00B977C5"/>
    <w:rsid w:val="00B97810"/>
    <w:rsid w:val="00BA09BC"/>
    <w:rsid w:val="00BA2A79"/>
    <w:rsid w:val="00BA360C"/>
    <w:rsid w:val="00BA3755"/>
    <w:rsid w:val="00BA3C29"/>
    <w:rsid w:val="00BA3D32"/>
    <w:rsid w:val="00BA50A8"/>
    <w:rsid w:val="00BA66A1"/>
    <w:rsid w:val="00BA685E"/>
    <w:rsid w:val="00BA7609"/>
    <w:rsid w:val="00BB036F"/>
    <w:rsid w:val="00BB0927"/>
    <w:rsid w:val="00BB12D4"/>
    <w:rsid w:val="00BB1442"/>
    <w:rsid w:val="00BB24A6"/>
    <w:rsid w:val="00BB286B"/>
    <w:rsid w:val="00BB4334"/>
    <w:rsid w:val="00BB5941"/>
    <w:rsid w:val="00BB5C0C"/>
    <w:rsid w:val="00BB621C"/>
    <w:rsid w:val="00BB627A"/>
    <w:rsid w:val="00BB62F6"/>
    <w:rsid w:val="00BB6A7D"/>
    <w:rsid w:val="00BB6BA8"/>
    <w:rsid w:val="00BB6DC1"/>
    <w:rsid w:val="00BB743C"/>
    <w:rsid w:val="00BB780C"/>
    <w:rsid w:val="00BC0860"/>
    <w:rsid w:val="00BC0CB5"/>
    <w:rsid w:val="00BC11DF"/>
    <w:rsid w:val="00BC1AE4"/>
    <w:rsid w:val="00BC2347"/>
    <w:rsid w:val="00BC2EC8"/>
    <w:rsid w:val="00BC3A55"/>
    <w:rsid w:val="00BC3FC4"/>
    <w:rsid w:val="00BC49EB"/>
    <w:rsid w:val="00BC5661"/>
    <w:rsid w:val="00BC5C0D"/>
    <w:rsid w:val="00BC71B5"/>
    <w:rsid w:val="00BC7FDA"/>
    <w:rsid w:val="00BD0522"/>
    <w:rsid w:val="00BD1886"/>
    <w:rsid w:val="00BD200C"/>
    <w:rsid w:val="00BD2224"/>
    <w:rsid w:val="00BD2CD0"/>
    <w:rsid w:val="00BD4023"/>
    <w:rsid w:val="00BD4307"/>
    <w:rsid w:val="00BD4505"/>
    <w:rsid w:val="00BD4D4A"/>
    <w:rsid w:val="00BD64D1"/>
    <w:rsid w:val="00BD67CA"/>
    <w:rsid w:val="00BD71C8"/>
    <w:rsid w:val="00BD77F4"/>
    <w:rsid w:val="00BD7E8B"/>
    <w:rsid w:val="00BE06DD"/>
    <w:rsid w:val="00BE1D1F"/>
    <w:rsid w:val="00BE1E0B"/>
    <w:rsid w:val="00BE2F9E"/>
    <w:rsid w:val="00BE35C6"/>
    <w:rsid w:val="00BE3F21"/>
    <w:rsid w:val="00BE493B"/>
    <w:rsid w:val="00BE4992"/>
    <w:rsid w:val="00BE4E7C"/>
    <w:rsid w:val="00BE52EA"/>
    <w:rsid w:val="00BE53DB"/>
    <w:rsid w:val="00BE6D73"/>
    <w:rsid w:val="00BE7505"/>
    <w:rsid w:val="00BF018E"/>
    <w:rsid w:val="00BF0766"/>
    <w:rsid w:val="00BF0DB6"/>
    <w:rsid w:val="00BF134A"/>
    <w:rsid w:val="00BF22C0"/>
    <w:rsid w:val="00BF2BF7"/>
    <w:rsid w:val="00BF334D"/>
    <w:rsid w:val="00BF3891"/>
    <w:rsid w:val="00BF4F8A"/>
    <w:rsid w:val="00BF61E7"/>
    <w:rsid w:val="00BF6804"/>
    <w:rsid w:val="00BF7205"/>
    <w:rsid w:val="00BF7877"/>
    <w:rsid w:val="00BF794C"/>
    <w:rsid w:val="00BF7A14"/>
    <w:rsid w:val="00BF7AF6"/>
    <w:rsid w:val="00BF7DA0"/>
    <w:rsid w:val="00C00E7F"/>
    <w:rsid w:val="00C014FA"/>
    <w:rsid w:val="00C0153E"/>
    <w:rsid w:val="00C01AD8"/>
    <w:rsid w:val="00C0247E"/>
    <w:rsid w:val="00C02B4F"/>
    <w:rsid w:val="00C02F9B"/>
    <w:rsid w:val="00C030B3"/>
    <w:rsid w:val="00C032E8"/>
    <w:rsid w:val="00C0429A"/>
    <w:rsid w:val="00C0579E"/>
    <w:rsid w:val="00C05861"/>
    <w:rsid w:val="00C06FD5"/>
    <w:rsid w:val="00C07542"/>
    <w:rsid w:val="00C07747"/>
    <w:rsid w:val="00C07A78"/>
    <w:rsid w:val="00C11552"/>
    <w:rsid w:val="00C12358"/>
    <w:rsid w:val="00C12CCE"/>
    <w:rsid w:val="00C12F38"/>
    <w:rsid w:val="00C135F8"/>
    <w:rsid w:val="00C1382F"/>
    <w:rsid w:val="00C1480A"/>
    <w:rsid w:val="00C14C41"/>
    <w:rsid w:val="00C15545"/>
    <w:rsid w:val="00C15CCB"/>
    <w:rsid w:val="00C162B2"/>
    <w:rsid w:val="00C169E1"/>
    <w:rsid w:val="00C16E71"/>
    <w:rsid w:val="00C175C0"/>
    <w:rsid w:val="00C17659"/>
    <w:rsid w:val="00C1782A"/>
    <w:rsid w:val="00C17A2C"/>
    <w:rsid w:val="00C17B55"/>
    <w:rsid w:val="00C201EE"/>
    <w:rsid w:val="00C20925"/>
    <w:rsid w:val="00C21508"/>
    <w:rsid w:val="00C21635"/>
    <w:rsid w:val="00C217B1"/>
    <w:rsid w:val="00C21F71"/>
    <w:rsid w:val="00C227B7"/>
    <w:rsid w:val="00C230A1"/>
    <w:rsid w:val="00C23720"/>
    <w:rsid w:val="00C23D15"/>
    <w:rsid w:val="00C23F29"/>
    <w:rsid w:val="00C249A4"/>
    <w:rsid w:val="00C24E17"/>
    <w:rsid w:val="00C256F2"/>
    <w:rsid w:val="00C26A56"/>
    <w:rsid w:val="00C26AFE"/>
    <w:rsid w:val="00C307D1"/>
    <w:rsid w:val="00C3081F"/>
    <w:rsid w:val="00C3095A"/>
    <w:rsid w:val="00C3181A"/>
    <w:rsid w:val="00C31AA7"/>
    <w:rsid w:val="00C32962"/>
    <w:rsid w:val="00C33394"/>
    <w:rsid w:val="00C33495"/>
    <w:rsid w:val="00C33603"/>
    <w:rsid w:val="00C341D3"/>
    <w:rsid w:val="00C35344"/>
    <w:rsid w:val="00C3570F"/>
    <w:rsid w:val="00C3578A"/>
    <w:rsid w:val="00C35B6D"/>
    <w:rsid w:val="00C362E0"/>
    <w:rsid w:val="00C3644A"/>
    <w:rsid w:val="00C37431"/>
    <w:rsid w:val="00C3768D"/>
    <w:rsid w:val="00C37822"/>
    <w:rsid w:val="00C408FF"/>
    <w:rsid w:val="00C413C2"/>
    <w:rsid w:val="00C4177E"/>
    <w:rsid w:val="00C41FC8"/>
    <w:rsid w:val="00C420F0"/>
    <w:rsid w:val="00C443A1"/>
    <w:rsid w:val="00C44A3C"/>
    <w:rsid w:val="00C4530B"/>
    <w:rsid w:val="00C453D9"/>
    <w:rsid w:val="00C45CA7"/>
    <w:rsid w:val="00C50B1C"/>
    <w:rsid w:val="00C50CEB"/>
    <w:rsid w:val="00C51208"/>
    <w:rsid w:val="00C51249"/>
    <w:rsid w:val="00C513DF"/>
    <w:rsid w:val="00C51C95"/>
    <w:rsid w:val="00C51F8B"/>
    <w:rsid w:val="00C52129"/>
    <w:rsid w:val="00C52A63"/>
    <w:rsid w:val="00C53845"/>
    <w:rsid w:val="00C53B4F"/>
    <w:rsid w:val="00C5418B"/>
    <w:rsid w:val="00C54B7E"/>
    <w:rsid w:val="00C54C41"/>
    <w:rsid w:val="00C56663"/>
    <w:rsid w:val="00C57F8E"/>
    <w:rsid w:val="00C600E5"/>
    <w:rsid w:val="00C60687"/>
    <w:rsid w:val="00C61824"/>
    <w:rsid w:val="00C61A4A"/>
    <w:rsid w:val="00C6273C"/>
    <w:rsid w:val="00C62C22"/>
    <w:rsid w:val="00C633BA"/>
    <w:rsid w:val="00C637BF"/>
    <w:rsid w:val="00C63C40"/>
    <w:rsid w:val="00C6429A"/>
    <w:rsid w:val="00C6518B"/>
    <w:rsid w:val="00C651FF"/>
    <w:rsid w:val="00C65B1A"/>
    <w:rsid w:val="00C664A5"/>
    <w:rsid w:val="00C670B3"/>
    <w:rsid w:val="00C70861"/>
    <w:rsid w:val="00C711B0"/>
    <w:rsid w:val="00C71A7A"/>
    <w:rsid w:val="00C71EB9"/>
    <w:rsid w:val="00C72C9B"/>
    <w:rsid w:val="00C7323F"/>
    <w:rsid w:val="00C7336B"/>
    <w:rsid w:val="00C738D3"/>
    <w:rsid w:val="00C74713"/>
    <w:rsid w:val="00C7478C"/>
    <w:rsid w:val="00C74975"/>
    <w:rsid w:val="00C749BA"/>
    <w:rsid w:val="00C74C38"/>
    <w:rsid w:val="00C74EF6"/>
    <w:rsid w:val="00C75195"/>
    <w:rsid w:val="00C75BA5"/>
    <w:rsid w:val="00C76697"/>
    <w:rsid w:val="00C7670C"/>
    <w:rsid w:val="00C7764F"/>
    <w:rsid w:val="00C77CAF"/>
    <w:rsid w:val="00C77D74"/>
    <w:rsid w:val="00C800F8"/>
    <w:rsid w:val="00C80298"/>
    <w:rsid w:val="00C8044C"/>
    <w:rsid w:val="00C80557"/>
    <w:rsid w:val="00C80BCB"/>
    <w:rsid w:val="00C81209"/>
    <w:rsid w:val="00C814F6"/>
    <w:rsid w:val="00C815E4"/>
    <w:rsid w:val="00C819A3"/>
    <w:rsid w:val="00C829C1"/>
    <w:rsid w:val="00C83BD0"/>
    <w:rsid w:val="00C85410"/>
    <w:rsid w:val="00C854B1"/>
    <w:rsid w:val="00C85D85"/>
    <w:rsid w:val="00C86399"/>
    <w:rsid w:val="00C86FB3"/>
    <w:rsid w:val="00C87458"/>
    <w:rsid w:val="00C900EB"/>
    <w:rsid w:val="00C90A32"/>
    <w:rsid w:val="00C90B40"/>
    <w:rsid w:val="00C91C78"/>
    <w:rsid w:val="00C91CBE"/>
    <w:rsid w:val="00C91FF4"/>
    <w:rsid w:val="00C9276C"/>
    <w:rsid w:val="00C92A83"/>
    <w:rsid w:val="00C92A86"/>
    <w:rsid w:val="00C92B16"/>
    <w:rsid w:val="00C94C5A"/>
    <w:rsid w:val="00C959D3"/>
    <w:rsid w:val="00C95E8A"/>
    <w:rsid w:val="00C95F73"/>
    <w:rsid w:val="00C96E0B"/>
    <w:rsid w:val="00C979EA"/>
    <w:rsid w:val="00C97E14"/>
    <w:rsid w:val="00CA094C"/>
    <w:rsid w:val="00CA09C3"/>
    <w:rsid w:val="00CA0C51"/>
    <w:rsid w:val="00CA0CF8"/>
    <w:rsid w:val="00CA0E74"/>
    <w:rsid w:val="00CA1528"/>
    <w:rsid w:val="00CA1926"/>
    <w:rsid w:val="00CA1BD7"/>
    <w:rsid w:val="00CA223B"/>
    <w:rsid w:val="00CA2A04"/>
    <w:rsid w:val="00CA2ECE"/>
    <w:rsid w:val="00CA4192"/>
    <w:rsid w:val="00CA46E8"/>
    <w:rsid w:val="00CA4E8D"/>
    <w:rsid w:val="00CA561A"/>
    <w:rsid w:val="00CA5879"/>
    <w:rsid w:val="00CA76C0"/>
    <w:rsid w:val="00CA7F43"/>
    <w:rsid w:val="00CB0053"/>
    <w:rsid w:val="00CB00CB"/>
    <w:rsid w:val="00CB09F2"/>
    <w:rsid w:val="00CB0CB5"/>
    <w:rsid w:val="00CB1908"/>
    <w:rsid w:val="00CB1D06"/>
    <w:rsid w:val="00CB1D8E"/>
    <w:rsid w:val="00CB1EEB"/>
    <w:rsid w:val="00CB32F5"/>
    <w:rsid w:val="00CB3F84"/>
    <w:rsid w:val="00CB4B99"/>
    <w:rsid w:val="00CB4BCD"/>
    <w:rsid w:val="00CB50F4"/>
    <w:rsid w:val="00CB59D8"/>
    <w:rsid w:val="00CB5E2D"/>
    <w:rsid w:val="00CB604A"/>
    <w:rsid w:val="00CB60C2"/>
    <w:rsid w:val="00CB6B53"/>
    <w:rsid w:val="00CB716F"/>
    <w:rsid w:val="00CC1304"/>
    <w:rsid w:val="00CC137A"/>
    <w:rsid w:val="00CC293C"/>
    <w:rsid w:val="00CC2B4F"/>
    <w:rsid w:val="00CC32F8"/>
    <w:rsid w:val="00CC39AB"/>
    <w:rsid w:val="00CC3AEB"/>
    <w:rsid w:val="00CC3D56"/>
    <w:rsid w:val="00CC3F72"/>
    <w:rsid w:val="00CC4247"/>
    <w:rsid w:val="00CC44F0"/>
    <w:rsid w:val="00CC4694"/>
    <w:rsid w:val="00CC5090"/>
    <w:rsid w:val="00CC5794"/>
    <w:rsid w:val="00CC635F"/>
    <w:rsid w:val="00CC6867"/>
    <w:rsid w:val="00CC7710"/>
    <w:rsid w:val="00CC78A7"/>
    <w:rsid w:val="00CC7C0A"/>
    <w:rsid w:val="00CC7E8D"/>
    <w:rsid w:val="00CD0400"/>
    <w:rsid w:val="00CD04B1"/>
    <w:rsid w:val="00CD0E87"/>
    <w:rsid w:val="00CD2C4A"/>
    <w:rsid w:val="00CD3085"/>
    <w:rsid w:val="00CD3675"/>
    <w:rsid w:val="00CD386C"/>
    <w:rsid w:val="00CD3997"/>
    <w:rsid w:val="00CD3D6C"/>
    <w:rsid w:val="00CD4676"/>
    <w:rsid w:val="00CD4DE0"/>
    <w:rsid w:val="00CD4FED"/>
    <w:rsid w:val="00CD542B"/>
    <w:rsid w:val="00CD560A"/>
    <w:rsid w:val="00CD561D"/>
    <w:rsid w:val="00CD5D92"/>
    <w:rsid w:val="00CE2239"/>
    <w:rsid w:val="00CE2597"/>
    <w:rsid w:val="00CE27A7"/>
    <w:rsid w:val="00CE2CC4"/>
    <w:rsid w:val="00CE2E9C"/>
    <w:rsid w:val="00CE441A"/>
    <w:rsid w:val="00CE471A"/>
    <w:rsid w:val="00CE508D"/>
    <w:rsid w:val="00CE65AB"/>
    <w:rsid w:val="00CE6B9F"/>
    <w:rsid w:val="00CE6BA4"/>
    <w:rsid w:val="00CE7A24"/>
    <w:rsid w:val="00CF0BEE"/>
    <w:rsid w:val="00CF0D35"/>
    <w:rsid w:val="00CF1348"/>
    <w:rsid w:val="00CF31E4"/>
    <w:rsid w:val="00CF36E5"/>
    <w:rsid w:val="00CF4896"/>
    <w:rsid w:val="00CF4969"/>
    <w:rsid w:val="00CF4A9C"/>
    <w:rsid w:val="00CF4C9F"/>
    <w:rsid w:val="00CF53FB"/>
    <w:rsid w:val="00CF5827"/>
    <w:rsid w:val="00CF767B"/>
    <w:rsid w:val="00CF7F23"/>
    <w:rsid w:val="00D00405"/>
    <w:rsid w:val="00D005A1"/>
    <w:rsid w:val="00D006CB"/>
    <w:rsid w:val="00D01500"/>
    <w:rsid w:val="00D01965"/>
    <w:rsid w:val="00D0220A"/>
    <w:rsid w:val="00D0223F"/>
    <w:rsid w:val="00D04A42"/>
    <w:rsid w:val="00D054E6"/>
    <w:rsid w:val="00D05AEE"/>
    <w:rsid w:val="00D06CC4"/>
    <w:rsid w:val="00D072E3"/>
    <w:rsid w:val="00D07640"/>
    <w:rsid w:val="00D102E8"/>
    <w:rsid w:val="00D11031"/>
    <w:rsid w:val="00D1107C"/>
    <w:rsid w:val="00D11E99"/>
    <w:rsid w:val="00D130E0"/>
    <w:rsid w:val="00D131EA"/>
    <w:rsid w:val="00D13AA6"/>
    <w:rsid w:val="00D13B16"/>
    <w:rsid w:val="00D142B6"/>
    <w:rsid w:val="00D145E2"/>
    <w:rsid w:val="00D14634"/>
    <w:rsid w:val="00D1522E"/>
    <w:rsid w:val="00D158CE"/>
    <w:rsid w:val="00D15A15"/>
    <w:rsid w:val="00D16927"/>
    <w:rsid w:val="00D17B86"/>
    <w:rsid w:val="00D2091D"/>
    <w:rsid w:val="00D20E73"/>
    <w:rsid w:val="00D2150E"/>
    <w:rsid w:val="00D218B1"/>
    <w:rsid w:val="00D22449"/>
    <w:rsid w:val="00D23E06"/>
    <w:rsid w:val="00D24E17"/>
    <w:rsid w:val="00D25647"/>
    <w:rsid w:val="00D26429"/>
    <w:rsid w:val="00D266D7"/>
    <w:rsid w:val="00D26CDD"/>
    <w:rsid w:val="00D271BA"/>
    <w:rsid w:val="00D2758C"/>
    <w:rsid w:val="00D30298"/>
    <w:rsid w:val="00D30934"/>
    <w:rsid w:val="00D312F0"/>
    <w:rsid w:val="00D31A69"/>
    <w:rsid w:val="00D3259F"/>
    <w:rsid w:val="00D32C80"/>
    <w:rsid w:val="00D32CF0"/>
    <w:rsid w:val="00D32F8F"/>
    <w:rsid w:val="00D3309F"/>
    <w:rsid w:val="00D34DE2"/>
    <w:rsid w:val="00D3539E"/>
    <w:rsid w:val="00D35CA9"/>
    <w:rsid w:val="00D36372"/>
    <w:rsid w:val="00D3656F"/>
    <w:rsid w:val="00D365F7"/>
    <w:rsid w:val="00D366CB"/>
    <w:rsid w:val="00D40FE7"/>
    <w:rsid w:val="00D4223F"/>
    <w:rsid w:val="00D42764"/>
    <w:rsid w:val="00D42EAD"/>
    <w:rsid w:val="00D44C6E"/>
    <w:rsid w:val="00D453A5"/>
    <w:rsid w:val="00D45FC5"/>
    <w:rsid w:val="00D46466"/>
    <w:rsid w:val="00D478FF"/>
    <w:rsid w:val="00D47F8C"/>
    <w:rsid w:val="00D50028"/>
    <w:rsid w:val="00D508E0"/>
    <w:rsid w:val="00D515F7"/>
    <w:rsid w:val="00D518E2"/>
    <w:rsid w:val="00D5194E"/>
    <w:rsid w:val="00D51A0A"/>
    <w:rsid w:val="00D523EE"/>
    <w:rsid w:val="00D5372D"/>
    <w:rsid w:val="00D54A52"/>
    <w:rsid w:val="00D55373"/>
    <w:rsid w:val="00D56AF5"/>
    <w:rsid w:val="00D56DFA"/>
    <w:rsid w:val="00D5708F"/>
    <w:rsid w:val="00D603DE"/>
    <w:rsid w:val="00D60497"/>
    <w:rsid w:val="00D610E7"/>
    <w:rsid w:val="00D61D8D"/>
    <w:rsid w:val="00D6254D"/>
    <w:rsid w:val="00D62658"/>
    <w:rsid w:val="00D637C3"/>
    <w:rsid w:val="00D638F7"/>
    <w:rsid w:val="00D63974"/>
    <w:rsid w:val="00D64447"/>
    <w:rsid w:val="00D645C8"/>
    <w:rsid w:val="00D64C3F"/>
    <w:rsid w:val="00D65421"/>
    <w:rsid w:val="00D65793"/>
    <w:rsid w:val="00D65F1D"/>
    <w:rsid w:val="00D66288"/>
    <w:rsid w:val="00D66BEB"/>
    <w:rsid w:val="00D67A66"/>
    <w:rsid w:val="00D71056"/>
    <w:rsid w:val="00D72290"/>
    <w:rsid w:val="00D73431"/>
    <w:rsid w:val="00D74793"/>
    <w:rsid w:val="00D74AA0"/>
    <w:rsid w:val="00D75F73"/>
    <w:rsid w:val="00D76E76"/>
    <w:rsid w:val="00D77032"/>
    <w:rsid w:val="00D77B7F"/>
    <w:rsid w:val="00D8135D"/>
    <w:rsid w:val="00D819BB"/>
    <w:rsid w:val="00D81F73"/>
    <w:rsid w:val="00D826A6"/>
    <w:rsid w:val="00D834CE"/>
    <w:rsid w:val="00D834DB"/>
    <w:rsid w:val="00D836B3"/>
    <w:rsid w:val="00D83824"/>
    <w:rsid w:val="00D83CE8"/>
    <w:rsid w:val="00D8421E"/>
    <w:rsid w:val="00D84490"/>
    <w:rsid w:val="00D85A2B"/>
    <w:rsid w:val="00D85BF9"/>
    <w:rsid w:val="00D86537"/>
    <w:rsid w:val="00D86662"/>
    <w:rsid w:val="00D870C9"/>
    <w:rsid w:val="00D87408"/>
    <w:rsid w:val="00D87798"/>
    <w:rsid w:val="00D9044C"/>
    <w:rsid w:val="00D908DB"/>
    <w:rsid w:val="00D9119F"/>
    <w:rsid w:val="00D912B1"/>
    <w:rsid w:val="00D91E06"/>
    <w:rsid w:val="00D92935"/>
    <w:rsid w:val="00D93919"/>
    <w:rsid w:val="00D93C9E"/>
    <w:rsid w:val="00D93FBF"/>
    <w:rsid w:val="00D945A1"/>
    <w:rsid w:val="00D94F72"/>
    <w:rsid w:val="00D94F8A"/>
    <w:rsid w:val="00D95E7A"/>
    <w:rsid w:val="00D96CD4"/>
    <w:rsid w:val="00D96E65"/>
    <w:rsid w:val="00D97151"/>
    <w:rsid w:val="00D97775"/>
    <w:rsid w:val="00DA082E"/>
    <w:rsid w:val="00DA0D67"/>
    <w:rsid w:val="00DA163A"/>
    <w:rsid w:val="00DA1F16"/>
    <w:rsid w:val="00DA2854"/>
    <w:rsid w:val="00DA29BE"/>
    <w:rsid w:val="00DA2E42"/>
    <w:rsid w:val="00DA3029"/>
    <w:rsid w:val="00DA523C"/>
    <w:rsid w:val="00DA5870"/>
    <w:rsid w:val="00DA5B8A"/>
    <w:rsid w:val="00DA7206"/>
    <w:rsid w:val="00DA731F"/>
    <w:rsid w:val="00DA7713"/>
    <w:rsid w:val="00DB078C"/>
    <w:rsid w:val="00DB0921"/>
    <w:rsid w:val="00DB0B9E"/>
    <w:rsid w:val="00DB1718"/>
    <w:rsid w:val="00DB1961"/>
    <w:rsid w:val="00DB1B90"/>
    <w:rsid w:val="00DB1E6D"/>
    <w:rsid w:val="00DB3332"/>
    <w:rsid w:val="00DB355D"/>
    <w:rsid w:val="00DB35F5"/>
    <w:rsid w:val="00DB3A4E"/>
    <w:rsid w:val="00DB3B8A"/>
    <w:rsid w:val="00DB3C40"/>
    <w:rsid w:val="00DB3DE8"/>
    <w:rsid w:val="00DB5B95"/>
    <w:rsid w:val="00DB62E4"/>
    <w:rsid w:val="00DB6577"/>
    <w:rsid w:val="00DB66B5"/>
    <w:rsid w:val="00DB6960"/>
    <w:rsid w:val="00DB6E1E"/>
    <w:rsid w:val="00DB70F1"/>
    <w:rsid w:val="00DB7F1E"/>
    <w:rsid w:val="00DC047C"/>
    <w:rsid w:val="00DC07BF"/>
    <w:rsid w:val="00DC0A5E"/>
    <w:rsid w:val="00DC0B8F"/>
    <w:rsid w:val="00DC0C37"/>
    <w:rsid w:val="00DC13D5"/>
    <w:rsid w:val="00DC1CF5"/>
    <w:rsid w:val="00DC1E0B"/>
    <w:rsid w:val="00DC2080"/>
    <w:rsid w:val="00DC26DB"/>
    <w:rsid w:val="00DC3373"/>
    <w:rsid w:val="00DC49AC"/>
    <w:rsid w:val="00DC4E51"/>
    <w:rsid w:val="00DC5B59"/>
    <w:rsid w:val="00DC62A7"/>
    <w:rsid w:val="00DC683F"/>
    <w:rsid w:val="00DC7712"/>
    <w:rsid w:val="00DC7CFF"/>
    <w:rsid w:val="00DD02C3"/>
    <w:rsid w:val="00DD0770"/>
    <w:rsid w:val="00DD1AF1"/>
    <w:rsid w:val="00DD1B37"/>
    <w:rsid w:val="00DD2010"/>
    <w:rsid w:val="00DD264A"/>
    <w:rsid w:val="00DD27A3"/>
    <w:rsid w:val="00DD2854"/>
    <w:rsid w:val="00DD2BB1"/>
    <w:rsid w:val="00DD3353"/>
    <w:rsid w:val="00DD3398"/>
    <w:rsid w:val="00DD3953"/>
    <w:rsid w:val="00DD41EC"/>
    <w:rsid w:val="00DD519F"/>
    <w:rsid w:val="00DD5281"/>
    <w:rsid w:val="00DD558B"/>
    <w:rsid w:val="00DD595B"/>
    <w:rsid w:val="00DD5C00"/>
    <w:rsid w:val="00DD70C8"/>
    <w:rsid w:val="00DD713D"/>
    <w:rsid w:val="00DD71F8"/>
    <w:rsid w:val="00DD77E7"/>
    <w:rsid w:val="00DE05FB"/>
    <w:rsid w:val="00DE09EC"/>
    <w:rsid w:val="00DE124D"/>
    <w:rsid w:val="00DE1440"/>
    <w:rsid w:val="00DE1AB9"/>
    <w:rsid w:val="00DE222F"/>
    <w:rsid w:val="00DE240B"/>
    <w:rsid w:val="00DE26C4"/>
    <w:rsid w:val="00DE2822"/>
    <w:rsid w:val="00DE29C6"/>
    <w:rsid w:val="00DE2A40"/>
    <w:rsid w:val="00DE30A3"/>
    <w:rsid w:val="00DE3930"/>
    <w:rsid w:val="00DE449B"/>
    <w:rsid w:val="00DE4511"/>
    <w:rsid w:val="00DE4EB7"/>
    <w:rsid w:val="00DE5577"/>
    <w:rsid w:val="00DE5B62"/>
    <w:rsid w:val="00DE62A0"/>
    <w:rsid w:val="00DE6580"/>
    <w:rsid w:val="00DE6629"/>
    <w:rsid w:val="00DE6FF0"/>
    <w:rsid w:val="00DE7445"/>
    <w:rsid w:val="00DE7E56"/>
    <w:rsid w:val="00DF0595"/>
    <w:rsid w:val="00DF0A70"/>
    <w:rsid w:val="00DF1742"/>
    <w:rsid w:val="00DF2B1F"/>
    <w:rsid w:val="00DF2C46"/>
    <w:rsid w:val="00DF34DB"/>
    <w:rsid w:val="00DF3B0F"/>
    <w:rsid w:val="00DF4464"/>
    <w:rsid w:val="00DF4807"/>
    <w:rsid w:val="00DF4E68"/>
    <w:rsid w:val="00DF546C"/>
    <w:rsid w:val="00DF6507"/>
    <w:rsid w:val="00DF68AB"/>
    <w:rsid w:val="00DF6C83"/>
    <w:rsid w:val="00DF7EB3"/>
    <w:rsid w:val="00E0006E"/>
    <w:rsid w:val="00E00D15"/>
    <w:rsid w:val="00E016EA"/>
    <w:rsid w:val="00E023CA"/>
    <w:rsid w:val="00E03EB4"/>
    <w:rsid w:val="00E06C65"/>
    <w:rsid w:val="00E0776C"/>
    <w:rsid w:val="00E07C7F"/>
    <w:rsid w:val="00E113D0"/>
    <w:rsid w:val="00E12645"/>
    <w:rsid w:val="00E13CD5"/>
    <w:rsid w:val="00E13E55"/>
    <w:rsid w:val="00E146E5"/>
    <w:rsid w:val="00E1541E"/>
    <w:rsid w:val="00E15ECA"/>
    <w:rsid w:val="00E16C34"/>
    <w:rsid w:val="00E17D86"/>
    <w:rsid w:val="00E201C0"/>
    <w:rsid w:val="00E211E8"/>
    <w:rsid w:val="00E21218"/>
    <w:rsid w:val="00E2177A"/>
    <w:rsid w:val="00E21AF9"/>
    <w:rsid w:val="00E2238E"/>
    <w:rsid w:val="00E23DC9"/>
    <w:rsid w:val="00E23E8B"/>
    <w:rsid w:val="00E25423"/>
    <w:rsid w:val="00E2670B"/>
    <w:rsid w:val="00E26E2D"/>
    <w:rsid w:val="00E2702C"/>
    <w:rsid w:val="00E3120E"/>
    <w:rsid w:val="00E316CD"/>
    <w:rsid w:val="00E327CA"/>
    <w:rsid w:val="00E349EA"/>
    <w:rsid w:val="00E34CF8"/>
    <w:rsid w:val="00E3644B"/>
    <w:rsid w:val="00E37118"/>
    <w:rsid w:val="00E3749B"/>
    <w:rsid w:val="00E3774C"/>
    <w:rsid w:val="00E37896"/>
    <w:rsid w:val="00E37C55"/>
    <w:rsid w:val="00E403DF"/>
    <w:rsid w:val="00E40A6E"/>
    <w:rsid w:val="00E40CC9"/>
    <w:rsid w:val="00E41E2B"/>
    <w:rsid w:val="00E43922"/>
    <w:rsid w:val="00E43C2C"/>
    <w:rsid w:val="00E44183"/>
    <w:rsid w:val="00E466B4"/>
    <w:rsid w:val="00E46985"/>
    <w:rsid w:val="00E46B4F"/>
    <w:rsid w:val="00E4701B"/>
    <w:rsid w:val="00E474D1"/>
    <w:rsid w:val="00E5021B"/>
    <w:rsid w:val="00E50CA5"/>
    <w:rsid w:val="00E5162D"/>
    <w:rsid w:val="00E5193C"/>
    <w:rsid w:val="00E52056"/>
    <w:rsid w:val="00E5344B"/>
    <w:rsid w:val="00E53A26"/>
    <w:rsid w:val="00E53E71"/>
    <w:rsid w:val="00E5449B"/>
    <w:rsid w:val="00E5488E"/>
    <w:rsid w:val="00E5553B"/>
    <w:rsid w:val="00E566F3"/>
    <w:rsid w:val="00E56738"/>
    <w:rsid w:val="00E56DB8"/>
    <w:rsid w:val="00E57030"/>
    <w:rsid w:val="00E5733E"/>
    <w:rsid w:val="00E573FD"/>
    <w:rsid w:val="00E627F3"/>
    <w:rsid w:val="00E62F6E"/>
    <w:rsid w:val="00E63104"/>
    <w:rsid w:val="00E64CD9"/>
    <w:rsid w:val="00E64DFC"/>
    <w:rsid w:val="00E651D5"/>
    <w:rsid w:val="00E65994"/>
    <w:rsid w:val="00E661C9"/>
    <w:rsid w:val="00E66D6D"/>
    <w:rsid w:val="00E670B0"/>
    <w:rsid w:val="00E6758D"/>
    <w:rsid w:val="00E679C3"/>
    <w:rsid w:val="00E700B6"/>
    <w:rsid w:val="00E70897"/>
    <w:rsid w:val="00E70943"/>
    <w:rsid w:val="00E71710"/>
    <w:rsid w:val="00E718E3"/>
    <w:rsid w:val="00E71E51"/>
    <w:rsid w:val="00E72CFF"/>
    <w:rsid w:val="00E72D5F"/>
    <w:rsid w:val="00E73055"/>
    <w:rsid w:val="00E74440"/>
    <w:rsid w:val="00E7467B"/>
    <w:rsid w:val="00E74C2D"/>
    <w:rsid w:val="00E7545A"/>
    <w:rsid w:val="00E757BE"/>
    <w:rsid w:val="00E75A22"/>
    <w:rsid w:val="00E763C2"/>
    <w:rsid w:val="00E807AD"/>
    <w:rsid w:val="00E80E47"/>
    <w:rsid w:val="00E81A45"/>
    <w:rsid w:val="00E81C09"/>
    <w:rsid w:val="00E81DD1"/>
    <w:rsid w:val="00E829BF"/>
    <w:rsid w:val="00E82D29"/>
    <w:rsid w:val="00E8385C"/>
    <w:rsid w:val="00E83B51"/>
    <w:rsid w:val="00E83DDE"/>
    <w:rsid w:val="00E83E30"/>
    <w:rsid w:val="00E8497A"/>
    <w:rsid w:val="00E84A26"/>
    <w:rsid w:val="00E85DEA"/>
    <w:rsid w:val="00E85E2A"/>
    <w:rsid w:val="00E861BF"/>
    <w:rsid w:val="00E86DC6"/>
    <w:rsid w:val="00E86F3C"/>
    <w:rsid w:val="00E87352"/>
    <w:rsid w:val="00E8781C"/>
    <w:rsid w:val="00E90ACE"/>
    <w:rsid w:val="00E91530"/>
    <w:rsid w:val="00E926B6"/>
    <w:rsid w:val="00E92D32"/>
    <w:rsid w:val="00E9495B"/>
    <w:rsid w:val="00E94E65"/>
    <w:rsid w:val="00E9556E"/>
    <w:rsid w:val="00E95637"/>
    <w:rsid w:val="00E957AF"/>
    <w:rsid w:val="00E95A4C"/>
    <w:rsid w:val="00E95B0A"/>
    <w:rsid w:val="00E95DB7"/>
    <w:rsid w:val="00E96655"/>
    <w:rsid w:val="00E97935"/>
    <w:rsid w:val="00EA0384"/>
    <w:rsid w:val="00EA14CB"/>
    <w:rsid w:val="00EA1D06"/>
    <w:rsid w:val="00EA1DA9"/>
    <w:rsid w:val="00EA2359"/>
    <w:rsid w:val="00EA2DA9"/>
    <w:rsid w:val="00EA3C67"/>
    <w:rsid w:val="00EA472E"/>
    <w:rsid w:val="00EA4E3C"/>
    <w:rsid w:val="00EA50B6"/>
    <w:rsid w:val="00EA51E7"/>
    <w:rsid w:val="00EA701D"/>
    <w:rsid w:val="00EB0C91"/>
    <w:rsid w:val="00EB1DFA"/>
    <w:rsid w:val="00EB248E"/>
    <w:rsid w:val="00EB3B0B"/>
    <w:rsid w:val="00EB3BE7"/>
    <w:rsid w:val="00EB52CB"/>
    <w:rsid w:val="00EB5A73"/>
    <w:rsid w:val="00EB68BA"/>
    <w:rsid w:val="00EB6BBB"/>
    <w:rsid w:val="00EB6D21"/>
    <w:rsid w:val="00EB74AA"/>
    <w:rsid w:val="00EB7504"/>
    <w:rsid w:val="00EC0B3C"/>
    <w:rsid w:val="00EC0B66"/>
    <w:rsid w:val="00EC0DF1"/>
    <w:rsid w:val="00EC1326"/>
    <w:rsid w:val="00EC1A3C"/>
    <w:rsid w:val="00EC1C4B"/>
    <w:rsid w:val="00EC3FF3"/>
    <w:rsid w:val="00EC53C8"/>
    <w:rsid w:val="00EC5CF1"/>
    <w:rsid w:val="00EC6625"/>
    <w:rsid w:val="00EC6B05"/>
    <w:rsid w:val="00EC6C07"/>
    <w:rsid w:val="00EC6C55"/>
    <w:rsid w:val="00EC7B13"/>
    <w:rsid w:val="00EC7B78"/>
    <w:rsid w:val="00ED00E8"/>
    <w:rsid w:val="00ED117B"/>
    <w:rsid w:val="00ED17AB"/>
    <w:rsid w:val="00ED18E5"/>
    <w:rsid w:val="00ED1E63"/>
    <w:rsid w:val="00ED26EC"/>
    <w:rsid w:val="00ED322C"/>
    <w:rsid w:val="00ED40D1"/>
    <w:rsid w:val="00ED50C1"/>
    <w:rsid w:val="00ED5211"/>
    <w:rsid w:val="00ED7108"/>
    <w:rsid w:val="00ED71A9"/>
    <w:rsid w:val="00ED7532"/>
    <w:rsid w:val="00EE19D2"/>
    <w:rsid w:val="00EE1B1F"/>
    <w:rsid w:val="00EE23EE"/>
    <w:rsid w:val="00EE2AA7"/>
    <w:rsid w:val="00EE2C41"/>
    <w:rsid w:val="00EE2EDF"/>
    <w:rsid w:val="00EE2FEF"/>
    <w:rsid w:val="00EE3693"/>
    <w:rsid w:val="00EE3A95"/>
    <w:rsid w:val="00EE4073"/>
    <w:rsid w:val="00EE5AD6"/>
    <w:rsid w:val="00EE601E"/>
    <w:rsid w:val="00EE6764"/>
    <w:rsid w:val="00EE71B6"/>
    <w:rsid w:val="00EE79FD"/>
    <w:rsid w:val="00EE7D76"/>
    <w:rsid w:val="00EF177E"/>
    <w:rsid w:val="00EF202C"/>
    <w:rsid w:val="00EF273F"/>
    <w:rsid w:val="00EF2A5B"/>
    <w:rsid w:val="00EF36FA"/>
    <w:rsid w:val="00EF3812"/>
    <w:rsid w:val="00EF3C1E"/>
    <w:rsid w:val="00EF3F31"/>
    <w:rsid w:val="00EF4421"/>
    <w:rsid w:val="00EF44ED"/>
    <w:rsid w:val="00EF4AB4"/>
    <w:rsid w:val="00EF56DC"/>
    <w:rsid w:val="00EF6AAA"/>
    <w:rsid w:val="00EF7269"/>
    <w:rsid w:val="00EF7850"/>
    <w:rsid w:val="00EF7C06"/>
    <w:rsid w:val="00F0037E"/>
    <w:rsid w:val="00F007C5"/>
    <w:rsid w:val="00F00957"/>
    <w:rsid w:val="00F00A52"/>
    <w:rsid w:val="00F01791"/>
    <w:rsid w:val="00F01BF0"/>
    <w:rsid w:val="00F01F0B"/>
    <w:rsid w:val="00F01F23"/>
    <w:rsid w:val="00F04924"/>
    <w:rsid w:val="00F0500C"/>
    <w:rsid w:val="00F0576D"/>
    <w:rsid w:val="00F057A4"/>
    <w:rsid w:val="00F05D77"/>
    <w:rsid w:val="00F0604C"/>
    <w:rsid w:val="00F069B2"/>
    <w:rsid w:val="00F07A08"/>
    <w:rsid w:val="00F07DCE"/>
    <w:rsid w:val="00F1000D"/>
    <w:rsid w:val="00F107A4"/>
    <w:rsid w:val="00F10BA8"/>
    <w:rsid w:val="00F115D8"/>
    <w:rsid w:val="00F11811"/>
    <w:rsid w:val="00F11F34"/>
    <w:rsid w:val="00F12097"/>
    <w:rsid w:val="00F138C6"/>
    <w:rsid w:val="00F142FA"/>
    <w:rsid w:val="00F14CC3"/>
    <w:rsid w:val="00F14E75"/>
    <w:rsid w:val="00F14F61"/>
    <w:rsid w:val="00F15386"/>
    <w:rsid w:val="00F15C4F"/>
    <w:rsid w:val="00F1680C"/>
    <w:rsid w:val="00F16F50"/>
    <w:rsid w:val="00F170BB"/>
    <w:rsid w:val="00F179A5"/>
    <w:rsid w:val="00F17C7D"/>
    <w:rsid w:val="00F17E51"/>
    <w:rsid w:val="00F17EB1"/>
    <w:rsid w:val="00F20AAB"/>
    <w:rsid w:val="00F21814"/>
    <w:rsid w:val="00F22A2F"/>
    <w:rsid w:val="00F22E90"/>
    <w:rsid w:val="00F23A53"/>
    <w:rsid w:val="00F24F18"/>
    <w:rsid w:val="00F25023"/>
    <w:rsid w:val="00F256FD"/>
    <w:rsid w:val="00F25CAB"/>
    <w:rsid w:val="00F25F9A"/>
    <w:rsid w:val="00F268C9"/>
    <w:rsid w:val="00F31A7E"/>
    <w:rsid w:val="00F33093"/>
    <w:rsid w:val="00F331B0"/>
    <w:rsid w:val="00F342ED"/>
    <w:rsid w:val="00F343C9"/>
    <w:rsid w:val="00F34710"/>
    <w:rsid w:val="00F34BD2"/>
    <w:rsid w:val="00F34BE6"/>
    <w:rsid w:val="00F36B0D"/>
    <w:rsid w:val="00F377FC"/>
    <w:rsid w:val="00F37932"/>
    <w:rsid w:val="00F400F9"/>
    <w:rsid w:val="00F410B7"/>
    <w:rsid w:val="00F417B4"/>
    <w:rsid w:val="00F4197D"/>
    <w:rsid w:val="00F41B49"/>
    <w:rsid w:val="00F41CD2"/>
    <w:rsid w:val="00F4576F"/>
    <w:rsid w:val="00F46077"/>
    <w:rsid w:val="00F46332"/>
    <w:rsid w:val="00F472BB"/>
    <w:rsid w:val="00F4782D"/>
    <w:rsid w:val="00F47C3B"/>
    <w:rsid w:val="00F50242"/>
    <w:rsid w:val="00F50A3D"/>
    <w:rsid w:val="00F51C2B"/>
    <w:rsid w:val="00F51E0B"/>
    <w:rsid w:val="00F52553"/>
    <w:rsid w:val="00F52EE6"/>
    <w:rsid w:val="00F538A2"/>
    <w:rsid w:val="00F53FE8"/>
    <w:rsid w:val="00F54772"/>
    <w:rsid w:val="00F557BC"/>
    <w:rsid w:val="00F55B69"/>
    <w:rsid w:val="00F55D80"/>
    <w:rsid w:val="00F56240"/>
    <w:rsid w:val="00F57837"/>
    <w:rsid w:val="00F610D0"/>
    <w:rsid w:val="00F61656"/>
    <w:rsid w:val="00F6193E"/>
    <w:rsid w:val="00F6196F"/>
    <w:rsid w:val="00F62363"/>
    <w:rsid w:val="00F62401"/>
    <w:rsid w:val="00F6272C"/>
    <w:rsid w:val="00F62D5D"/>
    <w:rsid w:val="00F62D7C"/>
    <w:rsid w:val="00F62E62"/>
    <w:rsid w:val="00F63C9F"/>
    <w:rsid w:val="00F63E35"/>
    <w:rsid w:val="00F64285"/>
    <w:rsid w:val="00F64A55"/>
    <w:rsid w:val="00F65224"/>
    <w:rsid w:val="00F65315"/>
    <w:rsid w:val="00F65AF5"/>
    <w:rsid w:val="00F65BEB"/>
    <w:rsid w:val="00F668C8"/>
    <w:rsid w:val="00F66903"/>
    <w:rsid w:val="00F67549"/>
    <w:rsid w:val="00F67598"/>
    <w:rsid w:val="00F67CFF"/>
    <w:rsid w:val="00F706FF"/>
    <w:rsid w:val="00F70A27"/>
    <w:rsid w:val="00F70A92"/>
    <w:rsid w:val="00F71FBD"/>
    <w:rsid w:val="00F739BC"/>
    <w:rsid w:val="00F73DF3"/>
    <w:rsid w:val="00F7452D"/>
    <w:rsid w:val="00F74E62"/>
    <w:rsid w:val="00F752B6"/>
    <w:rsid w:val="00F75878"/>
    <w:rsid w:val="00F75BB5"/>
    <w:rsid w:val="00F76416"/>
    <w:rsid w:val="00F776B9"/>
    <w:rsid w:val="00F77B85"/>
    <w:rsid w:val="00F77D20"/>
    <w:rsid w:val="00F77E07"/>
    <w:rsid w:val="00F809F1"/>
    <w:rsid w:val="00F809FA"/>
    <w:rsid w:val="00F80A1E"/>
    <w:rsid w:val="00F81A73"/>
    <w:rsid w:val="00F82C28"/>
    <w:rsid w:val="00F82D42"/>
    <w:rsid w:val="00F82FA6"/>
    <w:rsid w:val="00F84030"/>
    <w:rsid w:val="00F84ED8"/>
    <w:rsid w:val="00F8559E"/>
    <w:rsid w:val="00F8591E"/>
    <w:rsid w:val="00F85E67"/>
    <w:rsid w:val="00F86A7A"/>
    <w:rsid w:val="00F86D19"/>
    <w:rsid w:val="00F8704A"/>
    <w:rsid w:val="00F87574"/>
    <w:rsid w:val="00F90423"/>
    <w:rsid w:val="00F90621"/>
    <w:rsid w:val="00F91697"/>
    <w:rsid w:val="00F94F58"/>
    <w:rsid w:val="00F96282"/>
    <w:rsid w:val="00F96A75"/>
    <w:rsid w:val="00F96D9E"/>
    <w:rsid w:val="00F97518"/>
    <w:rsid w:val="00F976B9"/>
    <w:rsid w:val="00FA0004"/>
    <w:rsid w:val="00FA09C7"/>
    <w:rsid w:val="00FA1288"/>
    <w:rsid w:val="00FA2C55"/>
    <w:rsid w:val="00FA37A1"/>
    <w:rsid w:val="00FA37F8"/>
    <w:rsid w:val="00FA3DCB"/>
    <w:rsid w:val="00FA408B"/>
    <w:rsid w:val="00FA567E"/>
    <w:rsid w:val="00FA57AA"/>
    <w:rsid w:val="00FA5CBE"/>
    <w:rsid w:val="00FA5F61"/>
    <w:rsid w:val="00FA602F"/>
    <w:rsid w:val="00FA64BD"/>
    <w:rsid w:val="00FA6BA2"/>
    <w:rsid w:val="00FA6F7F"/>
    <w:rsid w:val="00FA7A39"/>
    <w:rsid w:val="00FA7D82"/>
    <w:rsid w:val="00FB1E3F"/>
    <w:rsid w:val="00FB20E1"/>
    <w:rsid w:val="00FB2466"/>
    <w:rsid w:val="00FB2D91"/>
    <w:rsid w:val="00FB31E4"/>
    <w:rsid w:val="00FB3C9A"/>
    <w:rsid w:val="00FB4008"/>
    <w:rsid w:val="00FB42E7"/>
    <w:rsid w:val="00FB44E1"/>
    <w:rsid w:val="00FB45B9"/>
    <w:rsid w:val="00FB4717"/>
    <w:rsid w:val="00FB4D25"/>
    <w:rsid w:val="00FB50AE"/>
    <w:rsid w:val="00FB5B47"/>
    <w:rsid w:val="00FB5D23"/>
    <w:rsid w:val="00FB5E34"/>
    <w:rsid w:val="00FB68CA"/>
    <w:rsid w:val="00FB6B81"/>
    <w:rsid w:val="00FB74FC"/>
    <w:rsid w:val="00FB7D21"/>
    <w:rsid w:val="00FC02E6"/>
    <w:rsid w:val="00FC06AD"/>
    <w:rsid w:val="00FC0C30"/>
    <w:rsid w:val="00FC21ED"/>
    <w:rsid w:val="00FC2E05"/>
    <w:rsid w:val="00FC3194"/>
    <w:rsid w:val="00FC3A65"/>
    <w:rsid w:val="00FC4D12"/>
    <w:rsid w:val="00FC51E6"/>
    <w:rsid w:val="00FC5280"/>
    <w:rsid w:val="00FC5F0F"/>
    <w:rsid w:val="00FC5FD5"/>
    <w:rsid w:val="00FC662E"/>
    <w:rsid w:val="00FC732B"/>
    <w:rsid w:val="00FC7A18"/>
    <w:rsid w:val="00FC7D1E"/>
    <w:rsid w:val="00FC7FCF"/>
    <w:rsid w:val="00FD0049"/>
    <w:rsid w:val="00FD0BF6"/>
    <w:rsid w:val="00FD0EDC"/>
    <w:rsid w:val="00FD185A"/>
    <w:rsid w:val="00FD1E2D"/>
    <w:rsid w:val="00FD21D9"/>
    <w:rsid w:val="00FD23E8"/>
    <w:rsid w:val="00FD57D4"/>
    <w:rsid w:val="00FD5C68"/>
    <w:rsid w:val="00FD63CA"/>
    <w:rsid w:val="00FD6537"/>
    <w:rsid w:val="00FD65FD"/>
    <w:rsid w:val="00FD6A9A"/>
    <w:rsid w:val="00FD72CB"/>
    <w:rsid w:val="00FD756C"/>
    <w:rsid w:val="00FD7A36"/>
    <w:rsid w:val="00FE0D74"/>
    <w:rsid w:val="00FE0DE4"/>
    <w:rsid w:val="00FE1636"/>
    <w:rsid w:val="00FE16A8"/>
    <w:rsid w:val="00FE1B66"/>
    <w:rsid w:val="00FE2659"/>
    <w:rsid w:val="00FE2D8A"/>
    <w:rsid w:val="00FE2EC6"/>
    <w:rsid w:val="00FE3B19"/>
    <w:rsid w:val="00FE4826"/>
    <w:rsid w:val="00FE6411"/>
    <w:rsid w:val="00FE68D7"/>
    <w:rsid w:val="00FF058A"/>
    <w:rsid w:val="00FF076E"/>
    <w:rsid w:val="00FF0A19"/>
    <w:rsid w:val="00FF0C72"/>
    <w:rsid w:val="00FF0F7E"/>
    <w:rsid w:val="00FF17E0"/>
    <w:rsid w:val="00FF2234"/>
    <w:rsid w:val="00FF251E"/>
    <w:rsid w:val="00FF2A7D"/>
    <w:rsid w:val="00FF31E9"/>
    <w:rsid w:val="00FF383D"/>
    <w:rsid w:val="00FF39F9"/>
    <w:rsid w:val="00FF3B10"/>
    <w:rsid w:val="00FF4D84"/>
    <w:rsid w:val="00FF4FC6"/>
    <w:rsid w:val="00FF55F6"/>
    <w:rsid w:val="00FF5663"/>
    <w:rsid w:val="00FF5AB4"/>
    <w:rsid w:val="00FF63D5"/>
    <w:rsid w:val="00FF63E9"/>
    <w:rsid w:val="00FF6720"/>
    <w:rsid w:val="00FF67CC"/>
    <w:rsid w:val="00FF68B1"/>
    <w:rsid w:val="00FF749D"/>
    <w:rsid w:val="00FF7B24"/>
    <w:rsid w:val="014C9362"/>
    <w:rsid w:val="01F4E8C1"/>
    <w:rsid w:val="033DE6F5"/>
    <w:rsid w:val="03DF994C"/>
    <w:rsid w:val="04281507"/>
    <w:rsid w:val="0457E99B"/>
    <w:rsid w:val="04BD6890"/>
    <w:rsid w:val="06495152"/>
    <w:rsid w:val="094054C1"/>
    <w:rsid w:val="099C4878"/>
    <w:rsid w:val="0C171425"/>
    <w:rsid w:val="0CADE6BC"/>
    <w:rsid w:val="13A7702D"/>
    <w:rsid w:val="143129B3"/>
    <w:rsid w:val="151ABD23"/>
    <w:rsid w:val="194A47FE"/>
    <w:rsid w:val="1A2DE875"/>
    <w:rsid w:val="1BE59EF2"/>
    <w:rsid w:val="2009BEF1"/>
    <w:rsid w:val="20F1A5F1"/>
    <w:rsid w:val="2175FFB5"/>
    <w:rsid w:val="23E1FC8D"/>
    <w:rsid w:val="24566A5F"/>
    <w:rsid w:val="24BFA409"/>
    <w:rsid w:val="25D393FF"/>
    <w:rsid w:val="26095F4C"/>
    <w:rsid w:val="26B0456A"/>
    <w:rsid w:val="26DA8C86"/>
    <w:rsid w:val="2742886D"/>
    <w:rsid w:val="295D60D6"/>
    <w:rsid w:val="2C2182F2"/>
    <w:rsid w:val="2DDEE581"/>
    <w:rsid w:val="2ED1B585"/>
    <w:rsid w:val="2F057842"/>
    <w:rsid w:val="33556D64"/>
    <w:rsid w:val="38C25417"/>
    <w:rsid w:val="394B33FE"/>
    <w:rsid w:val="3A47272A"/>
    <w:rsid w:val="3B16BAB6"/>
    <w:rsid w:val="3B8A7A22"/>
    <w:rsid w:val="3BC99D58"/>
    <w:rsid w:val="3CD00CDD"/>
    <w:rsid w:val="3E6481CE"/>
    <w:rsid w:val="3F4F020E"/>
    <w:rsid w:val="40904688"/>
    <w:rsid w:val="416083AC"/>
    <w:rsid w:val="418D41A6"/>
    <w:rsid w:val="421C3BEF"/>
    <w:rsid w:val="44BA2C3C"/>
    <w:rsid w:val="46EF3726"/>
    <w:rsid w:val="493CC8E3"/>
    <w:rsid w:val="49742BFE"/>
    <w:rsid w:val="499E459F"/>
    <w:rsid w:val="4B8D8159"/>
    <w:rsid w:val="4D3F5168"/>
    <w:rsid w:val="4E8FA6B5"/>
    <w:rsid w:val="4FB225F2"/>
    <w:rsid w:val="5344CC25"/>
    <w:rsid w:val="54A1BEED"/>
    <w:rsid w:val="5646B1E3"/>
    <w:rsid w:val="58674201"/>
    <w:rsid w:val="58BE3402"/>
    <w:rsid w:val="59713F0E"/>
    <w:rsid w:val="5B56DFAE"/>
    <w:rsid w:val="5C293E8D"/>
    <w:rsid w:val="5DFDE842"/>
    <w:rsid w:val="5E20690E"/>
    <w:rsid w:val="62267CF7"/>
    <w:rsid w:val="62596ED2"/>
    <w:rsid w:val="65074376"/>
    <w:rsid w:val="6619C9DC"/>
    <w:rsid w:val="67CCD54E"/>
    <w:rsid w:val="6844611A"/>
    <w:rsid w:val="6864CDFA"/>
    <w:rsid w:val="6B220E20"/>
    <w:rsid w:val="6BBAD61F"/>
    <w:rsid w:val="6CFAD83E"/>
    <w:rsid w:val="6D05C07C"/>
    <w:rsid w:val="6D2D72A7"/>
    <w:rsid w:val="6E21DFEE"/>
    <w:rsid w:val="6E849BC4"/>
    <w:rsid w:val="6EE60F9C"/>
    <w:rsid w:val="7010E3B7"/>
    <w:rsid w:val="711FFD4A"/>
    <w:rsid w:val="715BC448"/>
    <w:rsid w:val="717DEFC8"/>
    <w:rsid w:val="71A512D1"/>
    <w:rsid w:val="720EF9A2"/>
    <w:rsid w:val="7E3684B7"/>
    <w:rsid w:val="7FEDC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3ECDD"/>
  <w15:chartTrackingRefBased/>
  <w15:docId w15:val="{F7857329-0F6E-4733-8EBD-0F32A9A8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C4E93"/>
    <w:rPr>
      <w:rFonts w:ascii="Avenir Next" w:hAnsi="Avenir Next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800F0"/>
    <w:pPr>
      <w:keepNext/>
      <w:keepLines/>
      <w:spacing w:before="480" w:line="276" w:lineRule="auto"/>
      <w:outlineLvl w:val="0"/>
    </w:pPr>
    <w:rPr>
      <w:rFonts w:eastAsiaTheme="majorEastAsia" w:cstheme="majorBidi"/>
      <w:b/>
      <w:color w:val="F8E442"/>
      <w:sz w:val="44"/>
      <w:szCs w:val="44"/>
      <w14:textOutline w14:w="1270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F8E442"/>
            </w14:gs>
            <w14:gs w14:pos="100000">
              <w14:srgbClr w14:val="FFC000"/>
            </w14:gs>
          </w14:gsLst>
          <w14:lin w14:ang="5400000" w14:scaled="0"/>
        </w14:gradFill>
      </w14:textFill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00F0"/>
    <w:pPr>
      <w:keepNext/>
      <w:keepLines/>
      <w:spacing w:before="40"/>
      <w:outlineLvl w:val="1"/>
    </w:pPr>
    <w:rPr>
      <w:rFonts w:ascii="Avenir Next Demi Bold" w:eastAsiaTheme="majorEastAsia" w:hAnsi="Avenir Next Demi Bold" w:cstheme="majorBidi"/>
      <w:b/>
      <w:bCs/>
      <w:color w:val="FFC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800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FC00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00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800F0"/>
    <w:pPr>
      <w:contextualSpacing/>
    </w:pPr>
    <w:rPr>
      <w:rFonts w:ascii="Arial Rounded MT Bold" w:eastAsiaTheme="majorEastAsia" w:hAnsi="Arial Rounded MT Bold" w:cstheme="majorBidi"/>
      <w:b/>
      <w:bCs/>
      <w:spacing w:val="-1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8800F0"/>
    <w:rPr>
      <w:rFonts w:ascii="Arial Rounded MT Bold" w:eastAsiaTheme="majorEastAsia" w:hAnsi="Arial Rounded MT Bold" w:cstheme="majorBidi"/>
      <w:b/>
      <w:bCs/>
      <w:spacing w:val="-10"/>
      <w:kern w:val="28"/>
      <w:sz w:val="72"/>
      <w:szCs w:val="72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8800F0"/>
    <w:rPr>
      <w:rFonts w:ascii="Avenir Next" w:eastAsiaTheme="majorEastAsia" w:hAnsi="Avenir Next" w:cstheme="majorBidi"/>
      <w:b/>
      <w:color w:val="F8E442"/>
      <w:sz w:val="44"/>
      <w:szCs w:val="44"/>
      <w:lang w:val="nl-NL"/>
      <w14:textOutline w14:w="12700" w14:cap="flat" w14:cmpd="sng" w14:algn="ctr">
        <w14:noFill/>
        <w14:prstDash w14:val="solid"/>
        <w14:round/>
      </w14:textOutline>
      <w14:textFill>
        <w14:gradFill>
          <w14:gsLst>
            <w14:gs w14:pos="0">
              <w14:srgbClr w14:val="F8E442"/>
            </w14:gs>
            <w14:gs w14:pos="100000">
              <w14:srgbClr w14:val="FFC000"/>
            </w14:gs>
          </w14:gsLst>
          <w14:lin w14:ang="5400000" w14:scaled="0"/>
        </w14:gradFill>
      </w14:textFill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00F0"/>
    <w:pPr>
      <w:outlineLvl w:val="9"/>
    </w:pPr>
    <w:rPr>
      <w:b w:val="0"/>
      <w:bCs/>
      <w:sz w:val="28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2962"/>
    <w:pPr>
      <w:spacing w:before="120"/>
    </w:pPr>
    <w:rPr>
      <w:rFonts w:cstheme="minorHAnsi"/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unhideWhenUsed/>
    <w:rsid w:val="00C3296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C32962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C32962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C32962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C32962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C32962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C32962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C32962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32962"/>
    <w:rPr>
      <w:color w:val="0563C1" w:themeColor="hyperlink"/>
      <w:u w:val="single"/>
    </w:rPr>
  </w:style>
  <w:style w:type="paragraph" w:styleId="Geenafstand">
    <w:name w:val="No Spacing"/>
    <w:link w:val="GeenafstandChar"/>
    <w:uiPriority w:val="1"/>
    <w:qFormat/>
    <w:rsid w:val="008800F0"/>
  </w:style>
  <w:style w:type="character" w:customStyle="1" w:styleId="Kop2Char">
    <w:name w:val="Kop 2 Char"/>
    <w:basedOn w:val="Standaardalinea-lettertype"/>
    <w:link w:val="Kop2"/>
    <w:uiPriority w:val="9"/>
    <w:rsid w:val="008800F0"/>
    <w:rPr>
      <w:rFonts w:ascii="Avenir Next Demi Bold" w:eastAsiaTheme="majorEastAsia" w:hAnsi="Avenir Next Demi Bold" w:cstheme="majorBidi"/>
      <w:b/>
      <w:bCs/>
      <w:color w:val="FFC000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8800F0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800F0"/>
  </w:style>
  <w:style w:type="table" w:styleId="Tabelraster">
    <w:name w:val="Table Grid"/>
    <w:basedOn w:val="Standaardtabel"/>
    <w:uiPriority w:val="39"/>
    <w:rsid w:val="0064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4">
    <w:name w:val="Grid Table 2 Accent 4"/>
    <w:basedOn w:val="Standaardtabel"/>
    <w:uiPriority w:val="47"/>
    <w:rsid w:val="008D337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ibliografie">
    <w:name w:val="Bibliography"/>
    <w:basedOn w:val="Standaard"/>
    <w:next w:val="Standaard"/>
    <w:uiPriority w:val="37"/>
    <w:unhideWhenUsed/>
    <w:rsid w:val="00105CC1"/>
  </w:style>
  <w:style w:type="paragraph" w:styleId="Ondertitel">
    <w:name w:val="Subtitle"/>
    <w:basedOn w:val="Standaard"/>
    <w:next w:val="Standaard"/>
    <w:link w:val="OndertitelChar"/>
    <w:uiPriority w:val="11"/>
    <w:qFormat/>
    <w:rsid w:val="008800F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00F0"/>
    <w:rPr>
      <w:rFonts w:eastAsiaTheme="minorEastAsia"/>
      <w:color w:val="5A5A5A" w:themeColor="text1" w:themeTint="A5"/>
      <w:spacing w:val="15"/>
      <w:sz w:val="22"/>
      <w:szCs w:val="22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00F0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paragraph" w:styleId="Revisie">
    <w:name w:val="Revision"/>
    <w:hidden/>
    <w:uiPriority w:val="99"/>
    <w:semiHidden/>
    <w:rsid w:val="00C670B3"/>
    <w:rPr>
      <w:rFonts w:ascii="Avenir Next" w:hAnsi="Avenir Next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70B3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70B3"/>
    <w:rPr>
      <w:rFonts w:ascii="Segoe UI" w:hAnsi="Segoe UI" w:cs="Segoe UI"/>
      <w:sz w:val="18"/>
      <w:szCs w:val="18"/>
      <w:lang w:val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8800F0"/>
    <w:pPr>
      <w:spacing w:after="200"/>
    </w:pPr>
    <w:rPr>
      <w:i/>
      <w:iCs/>
      <w:color w:val="44546A" w:themeColor="text2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13C2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056D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A38A5"/>
    <w:rPr>
      <w:color w:val="954F72" w:themeColor="followedHyperlink"/>
      <w:u w:val="single"/>
    </w:rPr>
  </w:style>
  <w:style w:type="table" w:styleId="Rastertabel7kleurrijk-Accent4">
    <w:name w:val="Grid Table 7 Colorful Accent 4"/>
    <w:basedOn w:val="Standaardtabel"/>
    <w:uiPriority w:val="52"/>
    <w:rsid w:val="00C6273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jsttabel2-Accent4">
    <w:name w:val="List Table 2 Accent 4"/>
    <w:basedOn w:val="Standaardtabel"/>
    <w:uiPriority w:val="47"/>
    <w:rsid w:val="009715F2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Onopgemaaktetabel5">
    <w:name w:val="Plain Table 5"/>
    <w:basedOn w:val="Standaardtabel"/>
    <w:uiPriority w:val="45"/>
    <w:rsid w:val="00C6273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8800F0"/>
    <w:rPr>
      <w:rFonts w:asciiTheme="majorHAnsi" w:eastAsiaTheme="majorEastAsia" w:hAnsiTheme="majorHAnsi" w:cstheme="majorBidi"/>
      <w:color w:val="FFC000"/>
      <w:lang w:val="nl-NL"/>
    </w:rPr>
  </w:style>
  <w:style w:type="table" w:styleId="Rastertabel4-Accent4">
    <w:name w:val="Grid Table 4 Accent 4"/>
    <w:basedOn w:val="Standaardtabel"/>
    <w:uiPriority w:val="49"/>
    <w:rsid w:val="00A901A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3">
    <w:name w:val="List Table 2 Accent 3"/>
    <w:basedOn w:val="Standaardtabel"/>
    <w:uiPriority w:val="47"/>
    <w:rsid w:val="00DA7206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3">
    <w:name w:val="Grid Table 4 Accent 3"/>
    <w:basedOn w:val="Standaardtabel"/>
    <w:uiPriority w:val="49"/>
    <w:rsid w:val="008D6BA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1licht-Accent3">
    <w:name w:val="Grid Table 1 Light Accent 3"/>
    <w:basedOn w:val="Standaardtabel"/>
    <w:uiPriority w:val="46"/>
    <w:rsid w:val="0011668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rsid w:val="00D26CD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26CDD"/>
    <w:rPr>
      <w:rFonts w:ascii="Avenir Next" w:hAnsi="Avenir Next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D26CD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26CDD"/>
    <w:rPr>
      <w:rFonts w:ascii="Avenir Next" w:hAnsi="Avenir Next"/>
      <w:lang w:val="nl-NL"/>
    </w:rPr>
  </w:style>
  <w:style w:type="table" w:styleId="Tabelrasterlicht">
    <w:name w:val="Grid Table Light"/>
    <w:basedOn w:val="Standaardtabel"/>
    <w:uiPriority w:val="40"/>
    <w:rsid w:val="00674F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40741F"/>
  </w:style>
  <w:style w:type="table" w:styleId="Rastertabel2-Accent3">
    <w:name w:val="Grid Table 2 Accent 3"/>
    <w:basedOn w:val="Standaardtabel"/>
    <w:uiPriority w:val="47"/>
    <w:rsid w:val="00B16CB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3-Accent4">
    <w:name w:val="Grid Table 3 Accent 4"/>
    <w:basedOn w:val="Standaardtabel"/>
    <w:uiPriority w:val="48"/>
    <w:rsid w:val="00696AE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1licht-Accent4">
    <w:name w:val="Grid Table 1 Light Accent 4"/>
    <w:basedOn w:val="Standaardtabel"/>
    <w:uiPriority w:val="46"/>
    <w:rsid w:val="00696AE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4">
    <w:name w:val="List Table 1 Light Accent 4"/>
    <w:basedOn w:val="Standaardtabel"/>
    <w:uiPriority w:val="46"/>
    <w:rsid w:val="00696A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Onopgemaaktetabel1">
    <w:name w:val="Plain Table 1"/>
    <w:basedOn w:val="Standaardtabel"/>
    <w:uiPriority w:val="41"/>
    <w:rsid w:val="00D75F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jn\OneDrive%20-%20HAN\Documenten\iproject12\Gele%20Thema%20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9B10FA861D44B8ABE4B6B7868A9A4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E5DA12-E5FF-40FD-9318-3D5CAF327951}"/>
      </w:docPartPr>
      <w:docPartBody>
        <w:p w:rsidR="002426E9" w:rsidRDefault="004B0ACD" w:rsidP="004B0ACD">
          <w:pPr>
            <w:pStyle w:val="319B10FA861D44B8ABE4B6B7868A9A4D"/>
          </w:pPr>
          <w:r>
            <w:rPr>
              <w:color w:val="2F5496" w:themeColor="accent1" w:themeShade="BF"/>
            </w:rPr>
            <w:t>[Bedrijfsnaam]</w:t>
          </w:r>
        </w:p>
      </w:docPartBody>
    </w:docPart>
    <w:docPart>
      <w:docPartPr>
        <w:name w:val="3F691C06E7E34AF6B9BC379E96065A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F465AD-B23D-4478-BB52-3038EE1B5A91}"/>
      </w:docPartPr>
      <w:docPartBody>
        <w:p w:rsidR="002426E9" w:rsidRDefault="004B0ACD" w:rsidP="004B0ACD">
          <w:pPr>
            <w:pStyle w:val="3F691C06E7E34AF6B9BC379E96065A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1F1390CC3E03449C82DD267E287771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C9210A-E896-4BA1-B13A-6C61F76F9D93}"/>
      </w:docPartPr>
      <w:docPartBody>
        <w:p w:rsidR="002426E9" w:rsidRDefault="004B0ACD" w:rsidP="004B0ACD">
          <w:pPr>
            <w:pStyle w:val="1F1390CC3E03449C82DD267E287771F0"/>
          </w:pPr>
          <w:r>
            <w:rPr>
              <w:color w:val="2F5496" w:themeColor="accent1" w:themeShade="BF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venir Next Demi Bold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CD"/>
    <w:rsid w:val="001E3831"/>
    <w:rsid w:val="002426E9"/>
    <w:rsid w:val="004B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19B10FA861D44B8ABE4B6B7868A9A4D">
    <w:name w:val="319B10FA861D44B8ABE4B6B7868A9A4D"/>
    <w:rsid w:val="004B0ACD"/>
  </w:style>
  <w:style w:type="paragraph" w:customStyle="1" w:styleId="3F691C06E7E34AF6B9BC379E96065A63">
    <w:name w:val="3F691C06E7E34AF6B9BC379E96065A63"/>
    <w:rsid w:val="004B0ACD"/>
  </w:style>
  <w:style w:type="paragraph" w:customStyle="1" w:styleId="1F1390CC3E03449C82DD267E287771F0">
    <w:name w:val="1F1390CC3E03449C82DD267E287771F0"/>
    <w:rsid w:val="004B0A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5E13EBEA5934580C7002C2CDEC04C" ma:contentTypeVersion="2" ma:contentTypeDescription="Een nieuw document maken." ma:contentTypeScope="" ma:versionID="caff90506b784e736f1b58e91680e0de">
  <xsd:schema xmlns:xsd="http://www.w3.org/2001/XMLSchema" xmlns:xs="http://www.w3.org/2001/XMLSchema" xmlns:p="http://schemas.microsoft.com/office/2006/metadata/properties" xmlns:ns2="13d02b66-bd74-4219-a0ae-07d10cdd4e51" targetNamespace="http://schemas.microsoft.com/office/2006/metadata/properties" ma:root="true" ma:fieldsID="73f3640e9361650c9fed1302afc0162e" ns2:_="">
    <xsd:import namespace="13d02b66-bd74-4219-a0ae-07d10cdd4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2b66-bd74-4219-a0ae-07d10cdd4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sag21</b:Tag>
    <b:SourceType>InternetSite</b:SourceType>
    <b:Guid>{1B615555-B08F-406E-8BFF-C48FB9BA4D32}</b:Guid>
    <b:Author>
      <b:Author>
        <b:NameList>
          <b:Person>
            <b:Last>bhatia</b:Last>
            <b:First>sagar</b:First>
          </b:Person>
        </b:NameList>
      </b:Author>
    </b:Author>
    <b:Title>best PHP frameworks</b:Title>
    <b:InternetSiteTitle>hackr.io</b:InternetSiteTitle>
    <b:Year>2021</b:Year>
    <b:Month>april</b:Month>
    <b:Day>13</b:Day>
    <b:URL>https://hackr.io/blog/best-php-frameworks</b:URL>
    <b:RefOrder>1</b:RefOrder>
  </b:Source>
  <b:Source>
    <b:Tag>Ari21</b:Tag>
    <b:SourceType>InternetSite</b:SourceType>
    <b:Guid>{194C6A17-86D1-4291-9A0C-D605C97CA5B9}</b:Guid>
    <b:Author>
      <b:Author>
        <b:NameList>
          <b:Person>
            <b:Last>Pattakos</b:Last>
            <b:First>Aris</b:First>
          </b:Person>
        </b:NameList>
      </b:Author>
    </b:Author>
    <b:Title>9 best css framework</b:Title>
    <b:InternetSiteTitle>aThemes</b:InternetSiteTitle>
    <b:Year>2021</b:Year>
    <b:Month>april</b:Month>
    <b:Day>14</b:Day>
    <b:URL>https://athemes.com/collections/best-css-frameworks/</b:URL>
    <b:RefOrder>2</b:RefOrder>
  </b:Source>
  <b:Source>
    <b:Tag>Ram21</b:Tag>
    <b:SourceType>InternetSite</b:SourceType>
    <b:Guid>{F942063A-63BF-4BCA-98EC-DA73AAD9D7F8}</b:Guid>
    <b:Author>
      <b:Author>
        <b:NameList>
          <b:Person>
            <b:Last>Ramya</b:Last>
          </b:Person>
        </b:NameList>
      </b:Author>
    </b:Author>
    <b:Title>best css frameworks</b:Title>
    <b:InternetSiteTitle>hackr.io</b:InternetSiteTitle>
    <b:Year>2021</b:Year>
    <b:Month>april</b:Month>
    <b:Day>14</b:Day>
    <b:URL>https://hackr.io/blog/best-css-frameworks</b:URL>
    <b:RefOrder>3</b:RefOrder>
  </b:Source>
  <b:Source>
    <b:Tag>Ale21</b:Tag>
    <b:SourceType>InternetSite</b:SourceType>
    <b:Guid>{85CF93E9-86E7-4226-B83D-683C07CF6431}</b:Guid>
    <b:Title>What is Bootstrap: A Beginner's Guide</b:Title>
    <b:Year>2021</b:Year>
    <b:Author>
      <b:Author>
        <b:NameList>
          <b:Person>
            <b:Last>Oullette</b:Last>
            <b:First>Alexandre</b:First>
          </b:Person>
        </b:NameList>
      </b:Author>
    </b:Author>
    <b:InternetSiteTitle>https://careerfoundry.com/</b:InternetSiteTitle>
    <b:Month>Maart</b:Month>
    <b:Day>26</b:Day>
    <b:URL>https://careerfoundry.com/en/blog/web-development/what-is-bootstrap-a-beginners-guide/</b:URL>
    <b:RefOrder>4</b:RefOrder>
  </b:Source>
</b:Sources>
</file>

<file path=customXml/itemProps1.xml><?xml version="1.0" encoding="utf-8"?>
<ds:datastoreItem xmlns:ds="http://schemas.openxmlformats.org/officeDocument/2006/customXml" ds:itemID="{97B613CE-82ED-450C-B9BD-7DCDAF35D3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AC9B99-96BD-4271-91B6-57F16A4AD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02b66-bd74-4219-a0ae-07d10cdd4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D2A43C-1E5F-437E-A6B2-4893485AD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7793E1-A335-4218-8AB2-5BD4B68D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Gele Thema word</Template>
  <TotalTime>76</TotalTime>
  <Pages>7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>iConcepts</Company>
  <LinksUpToDate>false</LinksUpToDate>
  <CharactersWithSpaces>3491</CharactersWithSpaces>
  <SharedDoc>false</SharedDoc>
  <HLinks>
    <vt:vector size="108" baseType="variant">
      <vt:variant>
        <vt:i4>2818134</vt:i4>
      </vt:variant>
      <vt:variant>
        <vt:i4>138</vt:i4>
      </vt:variant>
      <vt:variant>
        <vt:i4>0</vt:i4>
      </vt:variant>
      <vt:variant>
        <vt:i4>5</vt:i4>
      </vt:variant>
      <vt:variant>
        <vt:lpwstr>https://www.google.com/url?sa=i&amp;url=https%3A%2F%2Fwww.freetutorialsplus.com%2Ftwitter-bootstrap-tutorial%2Fbootstrap-tutorial%2F&amp;psig=AOvVaw0epoIm8LAXo3-uv0JoxeaV&amp;ust=1618493024358000&amp;source=images&amp;cd=vfe&amp;ved=0CAIQjRxqFwoTCNC7qbnr_e8CFQAAAAAdAAAAABAD</vt:lpwstr>
      </vt:variant>
      <vt:variant>
        <vt:lpwstr/>
      </vt:variant>
      <vt:variant>
        <vt:i4>131134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_Opdracht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_Toc69294375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_Toc69294374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_Toc69294373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_Toc69294372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_Toc69294371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_Toc69294370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_Toc69294369</vt:lpwstr>
      </vt:variant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_Toc69294368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_Toc69294367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_Toc69294366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_Toc69294365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_Toc69294364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_Toc69294363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_Toc69294362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_Toc69294361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_Toc69294360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Groep 12</dc:subject>
  <dc:creator>Martijn</dc:creator>
  <cp:keywords/>
  <dc:description/>
  <cp:lastModifiedBy>Martijn Staal (student)</cp:lastModifiedBy>
  <cp:revision>101</cp:revision>
  <cp:lastPrinted>2021-04-12T15:30:00Z</cp:lastPrinted>
  <dcterms:created xsi:type="dcterms:W3CDTF">2021-04-15T12:23:00Z</dcterms:created>
  <dcterms:modified xsi:type="dcterms:W3CDTF">2021-04-15T14:08:00Z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0x0101001CE5E13EBEA5934580C7002C2CDEC04C</vt:lpwstr>
  </property>
</Properties>
</file>